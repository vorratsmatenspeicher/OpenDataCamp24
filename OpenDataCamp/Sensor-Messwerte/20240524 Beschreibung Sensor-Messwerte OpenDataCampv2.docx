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885" w:rsidRDefault="00371885" w:rsidP="00371885">
      <w:pPr>
        <w:pStyle w:val="berschrift2"/>
      </w:pPr>
      <w:r>
        <w:t xml:space="preserve">Kommis Dienste für </w:t>
      </w:r>
      <w:proofErr w:type="spellStart"/>
      <w:r>
        <w:t>OpenDataCamp</w:t>
      </w:r>
      <w:proofErr w:type="spellEnd"/>
    </w:p>
    <w:p w:rsidR="00371885" w:rsidRDefault="00371885" w:rsidP="00371885"/>
    <w:p w:rsidR="00371885" w:rsidRDefault="00371885" w:rsidP="00667647">
      <w:pPr>
        <w:pStyle w:val="berschrift3"/>
      </w:pPr>
      <w:r>
        <w:t>Aktuelle Messwerte der KLIPS Temperatursensoren</w:t>
      </w:r>
    </w:p>
    <w:p w:rsidR="000F09F3" w:rsidRDefault="000F09F3" w:rsidP="00371885"/>
    <w:p w:rsidR="000F09F3" w:rsidRDefault="000F09F3" w:rsidP="00371885">
      <w:r>
        <w:t xml:space="preserve">Geliefert werden die aktuell letzten Messwerte für Temperatur und </w:t>
      </w:r>
      <w:proofErr w:type="spellStart"/>
      <w:r>
        <w:t>Relative</w:t>
      </w:r>
      <w:proofErr w:type="spellEnd"/>
      <w:r>
        <w:t xml:space="preserve"> Luftfeuchte der KLIPS Sensoren.</w:t>
      </w:r>
    </w:p>
    <w:p w:rsidR="000F09F3" w:rsidRDefault="000F09F3" w:rsidP="00371885"/>
    <w:p w:rsidR="000F09F3" w:rsidRDefault="000F09F3" w:rsidP="00371885">
      <w:r>
        <w:t>Verfügbare Spaltenwerte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0F09F3" w:rsidTr="000F09F3">
        <w:tc>
          <w:tcPr>
            <w:tcW w:w="1838" w:type="dxa"/>
          </w:tcPr>
          <w:p w:rsidR="000F09F3" w:rsidRDefault="000F09F3" w:rsidP="00371885">
            <w:proofErr w:type="spellStart"/>
            <w:r>
              <w:t>ids</w:t>
            </w:r>
            <w:proofErr w:type="spellEnd"/>
          </w:p>
        </w:tc>
        <w:tc>
          <w:tcPr>
            <w:tcW w:w="7222" w:type="dxa"/>
          </w:tcPr>
          <w:p w:rsidR="000F09F3" w:rsidRDefault="000F09F3" w:rsidP="00371885">
            <w:r>
              <w:t>Eindeutige ID des Sensors</w:t>
            </w:r>
          </w:p>
        </w:tc>
      </w:tr>
      <w:tr w:rsidR="000F09F3" w:rsidTr="000F09F3">
        <w:tc>
          <w:tcPr>
            <w:tcW w:w="1838" w:type="dxa"/>
          </w:tcPr>
          <w:p w:rsidR="000F09F3" w:rsidRDefault="000F09F3" w:rsidP="00371885">
            <w:r>
              <w:t>Art</w:t>
            </w:r>
          </w:p>
        </w:tc>
        <w:tc>
          <w:tcPr>
            <w:tcW w:w="7222" w:type="dxa"/>
          </w:tcPr>
          <w:p w:rsidR="000F09F3" w:rsidRDefault="00667647" w:rsidP="00371885">
            <w:r>
              <w:t>Art des Sensors , z.B. Temperatursensor</w:t>
            </w:r>
          </w:p>
        </w:tc>
      </w:tr>
      <w:tr w:rsidR="000F09F3" w:rsidTr="000F09F3">
        <w:tc>
          <w:tcPr>
            <w:tcW w:w="1838" w:type="dxa"/>
          </w:tcPr>
          <w:p w:rsidR="000F09F3" w:rsidRDefault="000F09F3" w:rsidP="00371885">
            <w:r>
              <w:t>Bezeichnung</w:t>
            </w:r>
          </w:p>
        </w:tc>
        <w:tc>
          <w:tcPr>
            <w:tcW w:w="7222" w:type="dxa"/>
          </w:tcPr>
          <w:p w:rsidR="000F09F3" w:rsidRDefault="00667647" w:rsidP="00371885">
            <w:r>
              <w:t xml:space="preserve">Ortsbeschreibung </w:t>
            </w:r>
            <w:proofErr w:type="spellStart"/>
            <w:r>
              <w:t>meit</w:t>
            </w:r>
            <w:proofErr w:type="spellEnd"/>
            <w:r>
              <w:t xml:space="preserve"> die </w:t>
            </w:r>
            <w:proofErr w:type="spellStart"/>
            <w:r>
              <w:t>Starße</w:t>
            </w:r>
            <w:proofErr w:type="spellEnd"/>
          </w:p>
        </w:tc>
      </w:tr>
      <w:tr w:rsidR="000F09F3" w:rsidTr="000F09F3">
        <w:tc>
          <w:tcPr>
            <w:tcW w:w="1838" w:type="dxa"/>
          </w:tcPr>
          <w:p w:rsidR="000F09F3" w:rsidRDefault="000F09F3" w:rsidP="00371885">
            <w:r>
              <w:t>Ids2</w:t>
            </w:r>
          </w:p>
        </w:tc>
        <w:tc>
          <w:tcPr>
            <w:tcW w:w="7222" w:type="dxa"/>
          </w:tcPr>
          <w:p w:rsidR="000F09F3" w:rsidRDefault="000F09F3" w:rsidP="00371885"/>
        </w:tc>
      </w:tr>
      <w:tr w:rsidR="000F09F3" w:rsidTr="000F09F3">
        <w:tc>
          <w:tcPr>
            <w:tcW w:w="1838" w:type="dxa"/>
          </w:tcPr>
          <w:p w:rsidR="000F09F3" w:rsidRDefault="000F09F3" w:rsidP="00371885">
            <w:proofErr w:type="spellStart"/>
            <w:r>
              <w:t>Messzeit</w:t>
            </w:r>
            <w:proofErr w:type="spellEnd"/>
          </w:p>
        </w:tc>
        <w:tc>
          <w:tcPr>
            <w:tcW w:w="7222" w:type="dxa"/>
          </w:tcPr>
          <w:p w:rsidR="000F09F3" w:rsidRDefault="00667647" w:rsidP="00371885">
            <w:proofErr w:type="spellStart"/>
            <w:r>
              <w:t>Messzeit</w:t>
            </w:r>
            <w:proofErr w:type="spellEnd"/>
          </w:p>
        </w:tc>
      </w:tr>
      <w:tr w:rsidR="000F09F3" w:rsidTr="000F09F3">
        <w:tc>
          <w:tcPr>
            <w:tcW w:w="1838" w:type="dxa"/>
          </w:tcPr>
          <w:p w:rsidR="000F09F3" w:rsidRDefault="00667647" w:rsidP="00371885">
            <w:r>
              <w:t>Temperatur</w:t>
            </w:r>
          </w:p>
        </w:tc>
        <w:tc>
          <w:tcPr>
            <w:tcW w:w="7222" w:type="dxa"/>
          </w:tcPr>
          <w:p w:rsidR="000F09F3" w:rsidRDefault="00667647" w:rsidP="00371885">
            <w:r>
              <w:t xml:space="preserve">Messwert Temperatur in </w:t>
            </w:r>
            <w:r w:rsidRPr="00667647">
              <w:t>°C</w:t>
            </w:r>
          </w:p>
        </w:tc>
      </w:tr>
      <w:tr w:rsidR="00667647" w:rsidTr="000F09F3">
        <w:tc>
          <w:tcPr>
            <w:tcW w:w="1838" w:type="dxa"/>
          </w:tcPr>
          <w:p w:rsidR="00667647" w:rsidRDefault="00667647" w:rsidP="00371885">
            <w:proofErr w:type="spellStart"/>
            <w:r>
              <w:t>Relfeuchte</w:t>
            </w:r>
            <w:proofErr w:type="spellEnd"/>
          </w:p>
        </w:tc>
        <w:tc>
          <w:tcPr>
            <w:tcW w:w="7222" w:type="dxa"/>
          </w:tcPr>
          <w:p w:rsidR="00667647" w:rsidRDefault="00667647" w:rsidP="00371885">
            <w:r>
              <w:t xml:space="preserve">Messwert </w:t>
            </w:r>
            <w:proofErr w:type="spellStart"/>
            <w:r>
              <w:t>Relative</w:t>
            </w:r>
            <w:proofErr w:type="spellEnd"/>
            <w:r>
              <w:t xml:space="preserve"> Feuchte in %</w:t>
            </w:r>
          </w:p>
        </w:tc>
      </w:tr>
      <w:tr w:rsidR="00667647" w:rsidTr="000F09F3">
        <w:tc>
          <w:tcPr>
            <w:tcW w:w="1838" w:type="dxa"/>
          </w:tcPr>
          <w:p w:rsidR="00667647" w:rsidRDefault="00667647" w:rsidP="00371885">
            <w:r>
              <w:t>Status</w:t>
            </w:r>
          </w:p>
        </w:tc>
        <w:tc>
          <w:tcPr>
            <w:tcW w:w="7222" w:type="dxa"/>
          </w:tcPr>
          <w:p w:rsidR="00667647" w:rsidRDefault="00667647" w:rsidP="00371885">
            <w:r>
              <w:t>Status des Sensors A/T = Aktiv U = inaktiv</w:t>
            </w:r>
          </w:p>
        </w:tc>
      </w:tr>
      <w:tr w:rsidR="00667647" w:rsidTr="000F09F3">
        <w:tc>
          <w:tcPr>
            <w:tcW w:w="1838" w:type="dxa"/>
          </w:tcPr>
          <w:p w:rsidR="00667647" w:rsidRDefault="00667647" w:rsidP="00371885">
            <w:proofErr w:type="spellStart"/>
            <w:r>
              <w:t>Id</w:t>
            </w:r>
            <w:proofErr w:type="spellEnd"/>
          </w:p>
        </w:tc>
        <w:tc>
          <w:tcPr>
            <w:tcW w:w="7222" w:type="dxa"/>
          </w:tcPr>
          <w:p w:rsidR="00667647" w:rsidRDefault="00667647" w:rsidP="00371885"/>
        </w:tc>
      </w:tr>
      <w:tr w:rsidR="00667647" w:rsidTr="000F09F3">
        <w:tc>
          <w:tcPr>
            <w:tcW w:w="1838" w:type="dxa"/>
          </w:tcPr>
          <w:p w:rsidR="00667647" w:rsidRDefault="00667647" w:rsidP="00371885">
            <w:proofErr w:type="spellStart"/>
            <w:r>
              <w:t>Fremd_id</w:t>
            </w:r>
            <w:proofErr w:type="spellEnd"/>
          </w:p>
        </w:tc>
        <w:tc>
          <w:tcPr>
            <w:tcW w:w="7222" w:type="dxa"/>
          </w:tcPr>
          <w:p w:rsidR="00667647" w:rsidRDefault="00667647" w:rsidP="00371885"/>
        </w:tc>
      </w:tr>
      <w:tr w:rsidR="00667647" w:rsidTr="000F09F3">
        <w:tc>
          <w:tcPr>
            <w:tcW w:w="1838" w:type="dxa"/>
          </w:tcPr>
          <w:p w:rsidR="00667647" w:rsidRDefault="00667647" w:rsidP="00371885">
            <w:proofErr w:type="spellStart"/>
            <w:r>
              <w:t>Sn</w:t>
            </w:r>
            <w:proofErr w:type="spellEnd"/>
          </w:p>
        </w:tc>
        <w:tc>
          <w:tcPr>
            <w:tcW w:w="7222" w:type="dxa"/>
          </w:tcPr>
          <w:p w:rsidR="00667647" w:rsidRDefault="00667647" w:rsidP="00371885">
            <w:r>
              <w:t>Seriennummer</w:t>
            </w:r>
          </w:p>
        </w:tc>
      </w:tr>
      <w:tr w:rsidR="00667647" w:rsidTr="000F09F3">
        <w:tc>
          <w:tcPr>
            <w:tcW w:w="1838" w:type="dxa"/>
          </w:tcPr>
          <w:p w:rsidR="00667647" w:rsidRDefault="00667647" w:rsidP="00371885">
            <w:proofErr w:type="spellStart"/>
            <w:r>
              <w:t>Ostwert</w:t>
            </w:r>
            <w:proofErr w:type="spellEnd"/>
          </w:p>
        </w:tc>
        <w:tc>
          <w:tcPr>
            <w:tcW w:w="7222" w:type="dxa"/>
          </w:tcPr>
          <w:p w:rsidR="00667647" w:rsidRDefault="00667647" w:rsidP="00371885">
            <w:r>
              <w:t>Koordinate Ost</w:t>
            </w:r>
          </w:p>
        </w:tc>
      </w:tr>
      <w:tr w:rsidR="00667647" w:rsidTr="000F09F3">
        <w:tc>
          <w:tcPr>
            <w:tcW w:w="1838" w:type="dxa"/>
          </w:tcPr>
          <w:p w:rsidR="00667647" w:rsidRDefault="00667647" w:rsidP="00371885">
            <w:proofErr w:type="spellStart"/>
            <w:r>
              <w:t>Nordwert</w:t>
            </w:r>
            <w:proofErr w:type="spellEnd"/>
          </w:p>
        </w:tc>
        <w:tc>
          <w:tcPr>
            <w:tcW w:w="7222" w:type="dxa"/>
          </w:tcPr>
          <w:p w:rsidR="00667647" w:rsidRDefault="00667647" w:rsidP="00371885">
            <w:r>
              <w:t>Koordinate Nord</w:t>
            </w:r>
          </w:p>
        </w:tc>
      </w:tr>
      <w:tr w:rsidR="00667647" w:rsidTr="000F09F3">
        <w:tc>
          <w:tcPr>
            <w:tcW w:w="1838" w:type="dxa"/>
          </w:tcPr>
          <w:p w:rsidR="00667647" w:rsidRDefault="00667647" w:rsidP="00371885">
            <w:proofErr w:type="spellStart"/>
            <w:r>
              <w:t>geom</w:t>
            </w:r>
            <w:proofErr w:type="spellEnd"/>
          </w:p>
        </w:tc>
        <w:tc>
          <w:tcPr>
            <w:tcW w:w="7222" w:type="dxa"/>
          </w:tcPr>
          <w:p w:rsidR="00667647" w:rsidRDefault="00667647" w:rsidP="00371885">
            <w:r>
              <w:t>Geometriewert</w:t>
            </w:r>
          </w:p>
        </w:tc>
      </w:tr>
    </w:tbl>
    <w:p w:rsidR="000F09F3" w:rsidRDefault="000F09F3" w:rsidP="00371885"/>
    <w:p w:rsidR="00371885" w:rsidRDefault="000F09F3" w:rsidP="00371885">
      <w:proofErr w:type="spellStart"/>
      <w:r>
        <w:t>GeoJson</w:t>
      </w:r>
      <w:proofErr w:type="spellEnd"/>
    </w:p>
    <w:p w:rsidR="00371885" w:rsidRDefault="00D200F3" w:rsidP="00371885">
      <w:hyperlink r:id="rId6" w:history="1">
        <w:r w:rsidR="00371885" w:rsidRPr="00BC1369">
          <w:rPr>
            <w:rStyle w:val="Hyperlink"/>
          </w:rPr>
          <w:t>https://kommisdd.dresden.de/net4/public/ogcapi/collections/L1622</w:t>
        </w:r>
      </w:hyperlink>
    </w:p>
    <w:p w:rsidR="000F09F3" w:rsidRDefault="000F09F3" w:rsidP="00371885"/>
    <w:p w:rsidR="000F09F3" w:rsidRDefault="000F09F3" w:rsidP="00371885">
      <w:proofErr w:type="spellStart"/>
      <w:r>
        <w:t>GeoJson</w:t>
      </w:r>
      <w:proofErr w:type="spellEnd"/>
      <w:r>
        <w:t xml:space="preserve"> Aufruf aller Elemente</w:t>
      </w:r>
    </w:p>
    <w:p w:rsidR="00371885" w:rsidRDefault="00D200F3" w:rsidP="00371885">
      <w:hyperlink r:id="rId7" w:history="1">
        <w:r w:rsidR="000F09F3">
          <w:rPr>
            <w:rStyle w:val="Hyperlink"/>
          </w:rPr>
          <w:t>https://kommisdd.dresden.de/net4/public/ogcapi/collections/L1622/items</w:t>
        </w:r>
      </w:hyperlink>
    </w:p>
    <w:p w:rsidR="000F09F3" w:rsidRDefault="000F09F3" w:rsidP="00371885"/>
    <w:p w:rsidR="00667647" w:rsidRDefault="00667647" w:rsidP="00667647">
      <w:pPr>
        <w:pStyle w:val="berschrift4"/>
      </w:pPr>
      <w:r>
        <w:t>Beispiele für gefilterte Abrufe</w:t>
      </w:r>
    </w:p>
    <w:p w:rsidR="00667647" w:rsidRDefault="00667647" w:rsidP="00371885">
      <w:r>
        <w:t>Abruf der Station mit der ID „917“</w:t>
      </w:r>
    </w:p>
    <w:p w:rsidR="00667647" w:rsidRDefault="00667647" w:rsidP="00371885">
      <w:r w:rsidRPr="00667647">
        <w:t>https://kommisdd.dresden.de/net4/public/ogcapi/collections/L1622/items/917</w:t>
      </w:r>
    </w:p>
    <w:p w:rsidR="00667647" w:rsidRDefault="00667647" w:rsidP="00371885"/>
    <w:p w:rsidR="007F316C" w:rsidRDefault="00667647" w:rsidP="00371885">
      <w:r>
        <w:t xml:space="preserve">Abruf </w:t>
      </w:r>
      <w:r w:rsidR="007F316C">
        <w:t>der Stationen mit Messwerten mit Datensatzbeschränkung auf 10</w:t>
      </w:r>
    </w:p>
    <w:p w:rsidR="007F316C" w:rsidRDefault="00D200F3" w:rsidP="00371885">
      <w:hyperlink r:id="rId8" w:history="1">
        <w:r w:rsidR="007F316C" w:rsidRPr="00BC1369">
          <w:rPr>
            <w:rStyle w:val="Hyperlink"/>
          </w:rPr>
          <w:t>https://kommisdd.dresden.de/net4/public/ogcapi/collections/L1622/items?limit=10</w:t>
        </w:r>
      </w:hyperlink>
    </w:p>
    <w:p w:rsidR="00667647" w:rsidRDefault="00667647" w:rsidP="00371885">
      <w:r>
        <w:t xml:space="preserve"> </w:t>
      </w:r>
    </w:p>
    <w:p w:rsidR="000F09F3" w:rsidRDefault="000F09F3" w:rsidP="00371885">
      <w:r>
        <w:t>WFS</w:t>
      </w:r>
    </w:p>
    <w:p w:rsidR="000F09F3" w:rsidRDefault="00D200F3" w:rsidP="00371885">
      <w:hyperlink r:id="rId9" w:history="1">
        <w:r w:rsidR="000F09F3" w:rsidRPr="00BC1369">
          <w:rPr>
            <w:rStyle w:val="Hyperlink"/>
          </w:rPr>
          <w:t>https://kommisdd.dresden.de/net3/public/ogcsl.ashx?nodeid=2094&amp;service=wfs&amp;request=getcapabilities</w:t>
        </w:r>
      </w:hyperlink>
    </w:p>
    <w:p w:rsidR="000F09F3" w:rsidRDefault="000F09F3" w:rsidP="00371885"/>
    <w:p w:rsidR="00B053AA" w:rsidRDefault="00B053AA" w:rsidP="00371885"/>
    <w:p w:rsidR="00B053AA" w:rsidRDefault="00B053AA" w:rsidP="00371885"/>
    <w:p w:rsidR="00B053AA" w:rsidRDefault="00B053AA" w:rsidP="00371885"/>
    <w:p w:rsidR="00B053AA" w:rsidRDefault="00B053AA" w:rsidP="00371885"/>
    <w:p w:rsidR="00B053AA" w:rsidRDefault="00B053AA" w:rsidP="00371885"/>
    <w:p w:rsidR="00B053AA" w:rsidRDefault="00B053AA" w:rsidP="00371885"/>
    <w:p w:rsidR="00B053AA" w:rsidRDefault="00B053AA" w:rsidP="00371885"/>
    <w:p w:rsidR="00B053AA" w:rsidRDefault="00B053AA" w:rsidP="00371885"/>
    <w:p w:rsidR="00D95B22" w:rsidRDefault="00D95B22" w:rsidP="00D95B22">
      <w:pPr>
        <w:pStyle w:val="berschrift3"/>
      </w:pPr>
      <w:r>
        <w:lastRenderedPageBreak/>
        <w:t>Messwerte der KLIPS Temperatursensoren für Tropische Nächte</w:t>
      </w:r>
    </w:p>
    <w:p w:rsidR="00D95B22" w:rsidRDefault="00D95B22" w:rsidP="00371885"/>
    <w:p w:rsidR="00D95B22" w:rsidRDefault="00D95B22" w:rsidP="00371885">
      <w:r>
        <w:t>Geliefert werden</w:t>
      </w:r>
      <w:r w:rsidR="00B053AA">
        <w:t>,</w:t>
      </w:r>
      <w:r>
        <w:t xml:space="preserve"> für ausgewählte KLIPS Temperatursensoren im Stadtgebiet</w:t>
      </w:r>
      <w:r w:rsidR="00B053AA">
        <w:t xml:space="preserve"> und für</w:t>
      </w:r>
      <w:r>
        <w:t xml:space="preserve"> festgelegte Tage im Jahr 2023</w:t>
      </w:r>
      <w:r w:rsidR="00B053AA">
        <w:t xml:space="preserve">, die Temperatur und </w:t>
      </w:r>
      <w:proofErr w:type="spellStart"/>
      <w:r w:rsidRPr="00D95B22">
        <w:t>Relative</w:t>
      </w:r>
      <w:proofErr w:type="spellEnd"/>
      <w:r w:rsidRPr="00D95B22">
        <w:t xml:space="preserve"> Luftfeuchte</w:t>
      </w:r>
      <w:r>
        <w:t>.</w:t>
      </w:r>
    </w:p>
    <w:p w:rsidR="00371885" w:rsidRDefault="00371885" w:rsidP="00371885"/>
    <w:p w:rsidR="00B053AA" w:rsidRDefault="00B053AA" w:rsidP="00B053AA">
      <w:r>
        <w:t>Verfügbare Spaltenwerte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B053AA" w:rsidTr="00795D5D">
        <w:tc>
          <w:tcPr>
            <w:tcW w:w="1838" w:type="dxa"/>
          </w:tcPr>
          <w:p w:rsidR="00B053AA" w:rsidRDefault="00B053AA" w:rsidP="00795D5D">
            <w:proofErr w:type="spellStart"/>
            <w:r>
              <w:t>idm</w:t>
            </w:r>
            <w:proofErr w:type="spellEnd"/>
          </w:p>
        </w:tc>
        <w:tc>
          <w:tcPr>
            <w:tcW w:w="7222" w:type="dxa"/>
          </w:tcPr>
          <w:p w:rsidR="00B053AA" w:rsidRDefault="00B053AA" w:rsidP="00795D5D">
            <w:r>
              <w:t>ID der Messung</w:t>
            </w:r>
          </w:p>
        </w:tc>
      </w:tr>
      <w:tr w:rsidR="00B053AA" w:rsidTr="00795D5D">
        <w:tc>
          <w:tcPr>
            <w:tcW w:w="1838" w:type="dxa"/>
          </w:tcPr>
          <w:p w:rsidR="00B053AA" w:rsidRDefault="00B053AA" w:rsidP="00795D5D">
            <w:proofErr w:type="spellStart"/>
            <w:r>
              <w:t>ids</w:t>
            </w:r>
            <w:proofErr w:type="spellEnd"/>
          </w:p>
        </w:tc>
        <w:tc>
          <w:tcPr>
            <w:tcW w:w="7222" w:type="dxa"/>
          </w:tcPr>
          <w:p w:rsidR="00B053AA" w:rsidRDefault="00B053AA" w:rsidP="00795D5D">
            <w:r>
              <w:t>Eindeutige ID des Sensors</w:t>
            </w:r>
          </w:p>
        </w:tc>
      </w:tr>
      <w:tr w:rsidR="00B053AA" w:rsidTr="00795D5D">
        <w:tc>
          <w:tcPr>
            <w:tcW w:w="1838" w:type="dxa"/>
          </w:tcPr>
          <w:p w:rsidR="00B053AA" w:rsidRDefault="00B053AA" w:rsidP="00795D5D">
            <w:r>
              <w:t>Art</w:t>
            </w:r>
          </w:p>
        </w:tc>
        <w:tc>
          <w:tcPr>
            <w:tcW w:w="7222" w:type="dxa"/>
          </w:tcPr>
          <w:p w:rsidR="00B053AA" w:rsidRDefault="00B053AA" w:rsidP="00795D5D">
            <w:r>
              <w:t>Art des Sensors , z.B. Temperatursensor</w:t>
            </w:r>
          </w:p>
        </w:tc>
      </w:tr>
      <w:tr w:rsidR="00B053AA" w:rsidTr="00795D5D">
        <w:tc>
          <w:tcPr>
            <w:tcW w:w="1838" w:type="dxa"/>
          </w:tcPr>
          <w:p w:rsidR="00B053AA" w:rsidRDefault="00B053AA" w:rsidP="00795D5D">
            <w:r>
              <w:t>Bezeichnung</w:t>
            </w:r>
          </w:p>
        </w:tc>
        <w:tc>
          <w:tcPr>
            <w:tcW w:w="7222" w:type="dxa"/>
          </w:tcPr>
          <w:p w:rsidR="00B053AA" w:rsidRDefault="00B053AA" w:rsidP="00795D5D">
            <w:r>
              <w:t xml:space="preserve">Ortsbeschreibung </w:t>
            </w:r>
            <w:proofErr w:type="spellStart"/>
            <w:r>
              <w:t>meit</w:t>
            </w:r>
            <w:proofErr w:type="spellEnd"/>
            <w:r>
              <w:t xml:space="preserve"> die </w:t>
            </w:r>
            <w:proofErr w:type="spellStart"/>
            <w:r>
              <w:t>Starße</w:t>
            </w:r>
            <w:proofErr w:type="spellEnd"/>
          </w:p>
        </w:tc>
      </w:tr>
      <w:tr w:rsidR="00B053AA" w:rsidTr="00795D5D">
        <w:tc>
          <w:tcPr>
            <w:tcW w:w="1838" w:type="dxa"/>
          </w:tcPr>
          <w:p w:rsidR="00B053AA" w:rsidRDefault="00B053AA" w:rsidP="00795D5D">
            <w:proofErr w:type="spellStart"/>
            <w:r>
              <w:t>Messzeit</w:t>
            </w:r>
            <w:proofErr w:type="spellEnd"/>
          </w:p>
        </w:tc>
        <w:tc>
          <w:tcPr>
            <w:tcW w:w="7222" w:type="dxa"/>
          </w:tcPr>
          <w:p w:rsidR="00B053AA" w:rsidRDefault="00B053AA" w:rsidP="00795D5D">
            <w:proofErr w:type="spellStart"/>
            <w:r>
              <w:t>Messzeit</w:t>
            </w:r>
            <w:proofErr w:type="spellEnd"/>
          </w:p>
        </w:tc>
      </w:tr>
      <w:tr w:rsidR="00B053AA" w:rsidTr="00795D5D">
        <w:tc>
          <w:tcPr>
            <w:tcW w:w="1838" w:type="dxa"/>
          </w:tcPr>
          <w:p w:rsidR="00B053AA" w:rsidRDefault="00B053AA" w:rsidP="00795D5D">
            <w:proofErr w:type="spellStart"/>
            <w:r>
              <w:t>messwert</w:t>
            </w:r>
            <w:proofErr w:type="spellEnd"/>
          </w:p>
        </w:tc>
        <w:tc>
          <w:tcPr>
            <w:tcW w:w="7222" w:type="dxa"/>
          </w:tcPr>
          <w:p w:rsidR="00B053AA" w:rsidRDefault="00B053AA" w:rsidP="00B053AA">
            <w:r>
              <w:t xml:space="preserve">Messwert </w:t>
            </w:r>
          </w:p>
        </w:tc>
      </w:tr>
      <w:tr w:rsidR="00B053AA" w:rsidTr="00795D5D">
        <w:tc>
          <w:tcPr>
            <w:tcW w:w="1838" w:type="dxa"/>
          </w:tcPr>
          <w:p w:rsidR="00B053AA" w:rsidRDefault="00B053AA" w:rsidP="00795D5D">
            <w:proofErr w:type="spellStart"/>
            <w:r>
              <w:t>einheit</w:t>
            </w:r>
            <w:proofErr w:type="spellEnd"/>
          </w:p>
        </w:tc>
        <w:tc>
          <w:tcPr>
            <w:tcW w:w="7222" w:type="dxa"/>
          </w:tcPr>
          <w:p w:rsidR="00B053AA" w:rsidRDefault="00B053AA" w:rsidP="00795D5D">
            <w:r>
              <w:t xml:space="preserve">Einheit  </w:t>
            </w:r>
            <w:r w:rsidRPr="00667647">
              <w:t>°C</w:t>
            </w:r>
            <w:r>
              <w:t xml:space="preserve">  oder %</w:t>
            </w:r>
          </w:p>
        </w:tc>
      </w:tr>
      <w:tr w:rsidR="00B053AA" w:rsidTr="00795D5D">
        <w:tc>
          <w:tcPr>
            <w:tcW w:w="1838" w:type="dxa"/>
          </w:tcPr>
          <w:p w:rsidR="00B053AA" w:rsidRDefault="009A02C7" w:rsidP="00795D5D">
            <w:r>
              <w:t>bemerk</w:t>
            </w:r>
          </w:p>
        </w:tc>
        <w:tc>
          <w:tcPr>
            <w:tcW w:w="7222" w:type="dxa"/>
          </w:tcPr>
          <w:p w:rsidR="00B053AA" w:rsidRDefault="009A02C7" w:rsidP="00795D5D">
            <w:proofErr w:type="spellStart"/>
            <w:r>
              <w:rPr>
                <w:rStyle w:val="objectbox"/>
              </w:rPr>
              <w:t>rel_humidity</w:t>
            </w:r>
            <w:proofErr w:type="spellEnd"/>
            <w:r>
              <w:rPr>
                <w:rStyle w:val="objectbox"/>
              </w:rPr>
              <w:t xml:space="preserve"> oder </w:t>
            </w:r>
            <w:proofErr w:type="spellStart"/>
            <w:r w:rsidRPr="009A02C7">
              <w:rPr>
                <w:rStyle w:val="objectbox"/>
              </w:rPr>
              <w:t>air_temperature</w:t>
            </w:r>
            <w:proofErr w:type="spellEnd"/>
          </w:p>
        </w:tc>
      </w:tr>
      <w:tr w:rsidR="009A02C7" w:rsidTr="00795D5D">
        <w:tc>
          <w:tcPr>
            <w:tcW w:w="1838" w:type="dxa"/>
          </w:tcPr>
          <w:p w:rsidR="009A02C7" w:rsidRDefault="009A02C7" w:rsidP="00795D5D">
            <w:proofErr w:type="spellStart"/>
            <w:r>
              <w:t>parameter</w:t>
            </w:r>
            <w:proofErr w:type="spellEnd"/>
          </w:p>
        </w:tc>
        <w:tc>
          <w:tcPr>
            <w:tcW w:w="7222" w:type="dxa"/>
          </w:tcPr>
          <w:p w:rsidR="009A02C7" w:rsidRDefault="009A02C7" w:rsidP="00795D5D">
            <w:pPr>
              <w:rPr>
                <w:rStyle w:val="objectbox"/>
              </w:rPr>
            </w:pPr>
            <w:r w:rsidRPr="009A02C7">
              <w:rPr>
                <w:rStyle w:val="objectbox"/>
              </w:rPr>
              <w:t>Relative Luftfeuchte</w:t>
            </w:r>
            <w:r>
              <w:rPr>
                <w:rStyle w:val="objectbox"/>
              </w:rPr>
              <w:t xml:space="preserve"> oder </w:t>
            </w:r>
            <w:r w:rsidRPr="009A02C7">
              <w:rPr>
                <w:rStyle w:val="objectbox"/>
              </w:rPr>
              <w:t>Lufttemperatur</w:t>
            </w:r>
          </w:p>
        </w:tc>
      </w:tr>
      <w:tr w:rsidR="00B053AA" w:rsidTr="00795D5D">
        <w:tc>
          <w:tcPr>
            <w:tcW w:w="1838" w:type="dxa"/>
          </w:tcPr>
          <w:p w:rsidR="00B053AA" w:rsidRDefault="009A02C7" w:rsidP="00795D5D">
            <w:proofErr w:type="spellStart"/>
            <w:r>
              <w:t>device</w:t>
            </w:r>
            <w:proofErr w:type="spellEnd"/>
          </w:p>
        </w:tc>
        <w:tc>
          <w:tcPr>
            <w:tcW w:w="7222" w:type="dxa"/>
          </w:tcPr>
          <w:p w:rsidR="00B053AA" w:rsidRDefault="009A02C7" w:rsidP="00795D5D">
            <w:r>
              <w:t>Nummer des Sensors</w:t>
            </w:r>
          </w:p>
        </w:tc>
      </w:tr>
      <w:tr w:rsidR="00B053AA" w:rsidTr="00795D5D">
        <w:tc>
          <w:tcPr>
            <w:tcW w:w="1838" w:type="dxa"/>
          </w:tcPr>
          <w:p w:rsidR="00B053AA" w:rsidRDefault="00B053AA" w:rsidP="00795D5D">
            <w:proofErr w:type="spellStart"/>
            <w:r>
              <w:t>Fremd_id</w:t>
            </w:r>
            <w:proofErr w:type="spellEnd"/>
          </w:p>
        </w:tc>
        <w:tc>
          <w:tcPr>
            <w:tcW w:w="7222" w:type="dxa"/>
          </w:tcPr>
          <w:p w:rsidR="00B053AA" w:rsidRDefault="009A02C7" w:rsidP="00795D5D">
            <w:r>
              <w:t>Nummer des Sensors</w:t>
            </w:r>
          </w:p>
        </w:tc>
      </w:tr>
      <w:tr w:rsidR="00B053AA" w:rsidTr="00795D5D">
        <w:tc>
          <w:tcPr>
            <w:tcW w:w="1838" w:type="dxa"/>
          </w:tcPr>
          <w:p w:rsidR="00B053AA" w:rsidRDefault="00B053AA" w:rsidP="00795D5D">
            <w:proofErr w:type="spellStart"/>
            <w:r>
              <w:t>Ostwert</w:t>
            </w:r>
            <w:proofErr w:type="spellEnd"/>
          </w:p>
        </w:tc>
        <w:tc>
          <w:tcPr>
            <w:tcW w:w="7222" w:type="dxa"/>
          </w:tcPr>
          <w:p w:rsidR="00B053AA" w:rsidRDefault="00B053AA" w:rsidP="00795D5D">
            <w:r>
              <w:t>Koordinate Ost</w:t>
            </w:r>
          </w:p>
        </w:tc>
      </w:tr>
      <w:tr w:rsidR="00B053AA" w:rsidTr="00795D5D">
        <w:tc>
          <w:tcPr>
            <w:tcW w:w="1838" w:type="dxa"/>
          </w:tcPr>
          <w:p w:rsidR="00B053AA" w:rsidRDefault="00B053AA" w:rsidP="00795D5D">
            <w:proofErr w:type="spellStart"/>
            <w:r>
              <w:t>Nordwert</w:t>
            </w:r>
            <w:proofErr w:type="spellEnd"/>
          </w:p>
        </w:tc>
        <w:tc>
          <w:tcPr>
            <w:tcW w:w="7222" w:type="dxa"/>
          </w:tcPr>
          <w:p w:rsidR="00B053AA" w:rsidRDefault="00B053AA" w:rsidP="00795D5D">
            <w:r>
              <w:t>Koordinate Nord</w:t>
            </w:r>
          </w:p>
        </w:tc>
      </w:tr>
      <w:tr w:rsidR="00B053AA" w:rsidTr="00795D5D">
        <w:tc>
          <w:tcPr>
            <w:tcW w:w="1838" w:type="dxa"/>
          </w:tcPr>
          <w:p w:rsidR="00B053AA" w:rsidRDefault="00B053AA" w:rsidP="00795D5D">
            <w:proofErr w:type="spellStart"/>
            <w:r>
              <w:t>geom</w:t>
            </w:r>
            <w:proofErr w:type="spellEnd"/>
          </w:p>
        </w:tc>
        <w:tc>
          <w:tcPr>
            <w:tcW w:w="7222" w:type="dxa"/>
          </w:tcPr>
          <w:p w:rsidR="00B053AA" w:rsidRDefault="00B053AA" w:rsidP="00795D5D">
            <w:r>
              <w:t>Geometriewert</w:t>
            </w:r>
          </w:p>
        </w:tc>
      </w:tr>
    </w:tbl>
    <w:p w:rsidR="00B053AA" w:rsidRDefault="00B053AA" w:rsidP="00B053AA"/>
    <w:p w:rsidR="009A02C7" w:rsidRPr="009A02C7" w:rsidRDefault="009A02C7" w:rsidP="009A02C7">
      <w:r>
        <w:t xml:space="preserve">Dienst beinhaltet die </w:t>
      </w:r>
      <w:proofErr w:type="spellStart"/>
      <w:r>
        <w:t>Messerte</w:t>
      </w:r>
      <w:proofErr w:type="spellEnd"/>
      <w:r>
        <w:t xml:space="preserve"> der Tage: </w:t>
      </w:r>
      <w:r w:rsidRPr="009A02C7">
        <w:t>2023-07-08</w:t>
      </w:r>
      <w:r>
        <w:t xml:space="preserve">, </w:t>
      </w:r>
      <w:r w:rsidRPr="009A02C7">
        <w:t>2023-07-09</w:t>
      </w:r>
      <w:r w:rsidR="00E91BD1">
        <w:t xml:space="preserve">, </w:t>
      </w:r>
      <w:r w:rsidRPr="009A02C7">
        <w:t>2023-08-13</w:t>
      </w:r>
      <w:r>
        <w:t xml:space="preserve">, </w:t>
      </w:r>
      <w:r w:rsidRPr="009A02C7">
        <w:t>2023-08-16</w:t>
      </w:r>
      <w:r>
        <w:t xml:space="preserve">, </w:t>
      </w:r>
      <w:r w:rsidRPr="009A02C7">
        <w:t>2023-08-18</w:t>
      </w:r>
      <w:r>
        <w:t xml:space="preserve">, </w:t>
      </w:r>
      <w:r w:rsidRPr="009A02C7">
        <w:t>2023-08-19</w:t>
      </w:r>
      <w:r>
        <w:t xml:space="preserve">, </w:t>
      </w:r>
      <w:r w:rsidRPr="009A02C7">
        <w:t>2023-08-24</w:t>
      </w:r>
      <w:r>
        <w:t xml:space="preserve">, </w:t>
      </w:r>
      <w:r w:rsidRPr="009A02C7">
        <w:t>2023-09-10</w:t>
      </w:r>
      <w:r>
        <w:t xml:space="preserve">, </w:t>
      </w:r>
      <w:r w:rsidRPr="009A02C7">
        <w:t>2023-09-11</w:t>
      </w:r>
      <w:r>
        <w:t xml:space="preserve">, </w:t>
      </w:r>
      <w:r w:rsidRPr="009A02C7">
        <w:t>2023-09-12</w:t>
      </w:r>
    </w:p>
    <w:p w:rsidR="009A02C7" w:rsidRDefault="009A02C7" w:rsidP="00371885"/>
    <w:p w:rsidR="00B053AA" w:rsidRDefault="00B053AA" w:rsidP="00371885">
      <w:proofErr w:type="spellStart"/>
      <w:r>
        <w:t>GeoJson</w:t>
      </w:r>
      <w:proofErr w:type="spellEnd"/>
    </w:p>
    <w:p w:rsidR="00B053AA" w:rsidRDefault="00D200F3" w:rsidP="00371885">
      <w:hyperlink r:id="rId10" w:history="1">
        <w:r w:rsidR="00E91BD1" w:rsidRPr="00BC1369">
          <w:rPr>
            <w:rStyle w:val="Hyperlink"/>
          </w:rPr>
          <w:t>https://kommisdd.dresden.de/net4/public/ogcapi/collections/L1623</w:t>
        </w:r>
      </w:hyperlink>
    </w:p>
    <w:p w:rsidR="009A02C7" w:rsidRDefault="009A02C7" w:rsidP="009A02C7">
      <w:pPr>
        <w:pStyle w:val="berschrift4"/>
      </w:pPr>
      <w:r>
        <w:t>Beispiele für gefilterte Abrufe</w:t>
      </w:r>
    </w:p>
    <w:p w:rsidR="00B053AA" w:rsidRDefault="009A02C7" w:rsidP="00371885">
      <w:r>
        <w:t>Abruf aller Messwerte für die Station 888 (</w:t>
      </w:r>
      <w:proofErr w:type="spellStart"/>
      <w:r w:rsidRPr="00E91BD1">
        <w:rPr>
          <w:i/>
        </w:rPr>
        <w:t>filter</w:t>
      </w:r>
      <w:proofErr w:type="spellEnd"/>
      <w:r w:rsidRPr="00E91BD1">
        <w:rPr>
          <w:i/>
        </w:rPr>
        <w:t>=</w:t>
      </w:r>
      <w:proofErr w:type="spellStart"/>
      <w:r w:rsidRPr="00E91BD1">
        <w:rPr>
          <w:i/>
        </w:rPr>
        <w:t>ids</w:t>
      </w:r>
      <w:proofErr w:type="spellEnd"/>
      <w:r w:rsidRPr="00E91BD1">
        <w:rPr>
          <w:i/>
        </w:rPr>
        <w:t>==888</w:t>
      </w:r>
      <w:r>
        <w:t xml:space="preserve">) und den Spalten </w:t>
      </w:r>
      <w:proofErr w:type="spellStart"/>
      <w:proofErr w:type="gramStart"/>
      <w:r w:rsidRPr="009A02C7">
        <w:t>geom,ids</w:t>
      </w:r>
      <w:proofErr w:type="gramEnd"/>
      <w:r w:rsidRPr="009A02C7">
        <w:t>,messzeit,messwert,einheit,bezeichnung,parameter</w:t>
      </w:r>
      <w:proofErr w:type="spellEnd"/>
      <w:r>
        <w:t xml:space="preserve"> (</w:t>
      </w:r>
      <w:r w:rsidRPr="00E91BD1">
        <w:rPr>
          <w:i/>
        </w:rPr>
        <w:t>propertynames=geom,ids,messzeit,messwert,einheit,bezeichnung,parameter</w:t>
      </w:r>
      <w:r>
        <w:t>)</w:t>
      </w:r>
    </w:p>
    <w:p w:rsidR="009A02C7" w:rsidRPr="00371885" w:rsidRDefault="009A02C7" w:rsidP="00371885"/>
    <w:p w:rsidR="00AE5A99" w:rsidRDefault="00D200F3" w:rsidP="009A02C7">
      <w:hyperlink r:id="rId11" w:history="1">
        <w:r w:rsidR="00E91BD1" w:rsidRPr="00BC1369">
          <w:rPr>
            <w:rStyle w:val="Hyperlink"/>
          </w:rPr>
          <w:t>https://kommisdd.dresden.de/net4/public/ogcapi/collections/L1623/items?filter=ids==888&amp;propertynames=geom,ids,messzeit,messwert,einheit,bezeichnung,parameter</w:t>
        </w:r>
      </w:hyperlink>
    </w:p>
    <w:p w:rsidR="00E91BD1" w:rsidRDefault="00E91BD1" w:rsidP="009A02C7"/>
    <w:p w:rsidR="00E91BD1" w:rsidRDefault="00E91BD1" w:rsidP="00E91BD1">
      <w:r>
        <w:t>WFS</w:t>
      </w:r>
    </w:p>
    <w:p w:rsidR="00E91BD1" w:rsidRDefault="00D200F3" w:rsidP="009A02C7">
      <w:hyperlink r:id="rId12" w:history="1">
        <w:r w:rsidR="00E91BD1">
          <w:rPr>
            <w:rStyle w:val="Hyperlink"/>
          </w:rPr>
          <w:t>https://kommisdd.dresden.de/net3/public/ogcsl.ashx?nodeid=2095&amp;service=wfs&amp;request=getcapabilities</w:t>
        </w:r>
      </w:hyperlink>
    </w:p>
    <w:p w:rsidR="00E91BD1" w:rsidRDefault="00E91BD1" w:rsidP="009A02C7"/>
    <w:p w:rsidR="00E91BD1" w:rsidRDefault="00E91BD1" w:rsidP="009A02C7">
      <w:r>
        <w:t xml:space="preserve">Werte stehen unter  </w:t>
      </w:r>
      <w:hyperlink r:id="rId13" w:history="1">
        <w:r w:rsidRPr="00BC1369">
          <w:rPr>
            <w:rStyle w:val="Hyperlink"/>
          </w:rPr>
          <w:t>https://kommisdd.dresden.de/3d_stadtmodell/ODC/klips_tropical_nights.json</w:t>
        </w:r>
      </w:hyperlink>
      <w:r>
        <w:t xml:space="preserve"> als </w:t>
      </w:r>
      <w:proofErr w:type="spellStart"/>
      <w:r>
        <w:t>json</w:t>
      </w:r>
      <w:proofErr w:type="spellEnd"/>
      <w:r>
        <w:t xml:space="preserve"> Datei zur Verfügung.</w:t>
      </w:r>
    </w:p>
    <w:p w:rsidR="00E91BD1" w:rsidRDefault="00E91BD1" w:rsidP="00E91BD1">
      <w:pPr>
        <w:pStyle w:val="berschrift3"/>
      </w:pPr>
      <w:r>
        <w:t>Messwerte der KLIPS Temperatursensoren für Heißeste Tage</w:t>
      </w:r>
    </w:p>
    <w:p w:rsidR="00E91BD1" w:rsidRDefault="00E91BD1" w:rsidP="00E91BD1"/>
    <w:p w:rsidR="00E91BD1" w:rsidRDefault="00E91BD1" w:rsidP="00E91BD1">
      <w:r>
        <w:t xml:space="preserve">Geliefert werden, für ausgewählte KLIPS Temperatursensoren im Stadtgebiet und für festgelegte Tage im Jahr 2023, die Temperatur und </w:t>
      </w:r>
      <w:proofErr w:type="spellStart"/>
      <w:r w:rsidRPr="00D95B22">
        <w:t>Relative</w:t>
      </w:r>
      <w:proofErr w:type="spellEnd"/>
      <w:r w:rsidRPr="00D95B22">
        <w:t xml:space="preserve"> Luftfeuchte</w:t>
      </w:r>
      <w:r>
        <w:t>.</w:t>
      </w:r>
    </w:p>
    <w:p w:rsidR="00E91BD1" w:rsidRDefault="00E91BD1" w:rsidP="00E91BD1"/>
    <w:p w:rsidR="00E91BD1" w:rsidRDefault="00E91BD1" w:rsidP="00E91BD1">
      <w:r>
        <w:t>Verfügbare Spaltenwerte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E91BD1" w:rsidTr="00795D5D">
        <w:tc>
          <w:tcPr>
            <w:tcW w:w="1838" w:type="dxa"/>
          </w:tcPr>
          <w:p w:rsidR="00E91BD1" w:rsidRDefault="00E91BD1" w:rsidP="00795D5D">
            <w:proofErr w:type="spellStart"/>
            <w:r>
              <w:t>idm</w:t>
            </w:r>
            <w:proofErr w:type="spellEnd"/>
          </w:p>
        </w:tc>
        <w:tc>
          <w:tcPr>
            <w:tcW w:w="7222" w:type="dxa"/>
          </w:tcPr>
          <w:p w:rsidR="00E91BD1" w:rsidRDefault="00E91BD1" w:rsidP="00795D5D">
            <w:r>
              <w:t>ID der Messung</w:t>
            </w:r>
          </w:p>
        </w:tc>
      </w:tr>
      <w:tr w:rsidR="00E91BD1" w:rsidTr="00795D5D">
        <w:tc>
          <w:tcPr>
            <w:tcW w:w="1838" w:type="dxa"/>
          </w:tcPr>
          <w:p w:rsidR="00E91BD1" w:rsidRDefault="00E91BD1" w:rsidP="00795D5D">
            <w:proofErr w:type="spellStart"/>
            <w:r>
              <w:t>ids</w:t>
            </w:r>
            <w:proofErr w:type="spellEnd"/>
          </w:p>
        </w:tc>
        <w:tc>
          <w:tcPr>
            <w:tcW w:w="7222" w:type="dxa"/>
          </w:tcPr>
          <w:p w:rsidR="00E91BD1" w:rsidRDefault="00E91BD1" w:rsidP="00795D5D">
            <w:r>
              <w:t>Eindeutige ID des Sensors</w:t>
            </w:r>
          </w:p>
        </w:tc>
      </w:tr>
      <w:tr w:rsidR="00E91BD1" w:rsidTr="00795D5D">
        <w:tc>
          <w:tcPr>
            <w:tcW w:w="1838" w:type="dxa"/>
          </w:tcPr>
          <w:p w:rsidR="00E91BD1" w:rsidRDefault="00E91BD1" w:rsidP="00795D5D">
            <w:r>
              <w:t>Art</w:t>
            </w:r>
          </w:p>
        </w:tc>
        <w:tc>
          <w:tcPr>
            <w:tcW w:w="7222" w:type="dxa"/>
          </w:tcPr>
          <w:p w:rsidR="00E91BD1" w:rsidRDefault="00E91BD1" w:rsidP="00795D5D">
            <w:r>
              <w:t>Art des Sensors , z.B. Temperatursensor</w:t>
            </w:r>
          </w:p>
        </w:tc>
      </w:tr>
      <w:tr w:rsidR="00E91BD1" w:rsidTr="00795D5D">
        <w:tc>
          <w:tcPr>
            <w:tcW w:w="1838" w:type="dxa"/>
          </w:tcPr>
          <w:p w:rsidR="00E91BD1" w:rsidRDefault="00E91BD1" w:rsidP="00795D5D">
            <w:r>
              <w:t>Bezeichnung</w:t>
            </w:r>
          </w:p>
        </w:tc>
        <w:tc>
          <w:tcPr>
            <w:tcW w:w="7222" w:type="dxa"/>
          </w:tcPr>
          <w:p w:rsidR="00E91BD1" w:rsidRDefault="00E91BD1" w:rsidP="00795D5D">
            <w:r>
              <w:t xml:space="preserve">Ortsbeschreibung </w:t>
            </w:r>
            <w:proofErr w:type="spellStart"/>
            <w:r>
              <w:t>meit</w:t>
            </w:r>
            <w:proofErr w:type="spellEnd"/>
            <w:r>
              <w:t xml:space="preserve"> die </w:t>
            </w:r>
            <w:proofErr w:type="spellStart"/>
            <w:r>
              <w:t>Starße</w:t>
            </w:r>
            <w:proofErr w:type="spellEnd"/>
          </w:p>
        </w:tc>
      </w:tr>
      <w:tr w:rsidR="00E91BD1" w:rsidTr="00795D5D">
        <w:tc>
          <w:tcPr>
            <w:tcW w:w="1838" w:type="dxa"/>
          </w:tcPr>
          <w:p w:rsidR="00E91BD1" w:rsidRDefault="00E91BD1" w:rsidP="00795D5D">
            <w:proofErr w:type="spellStart"/>
            <w:r>
              <w:t>Messzeit</w:t>
            </w:r>
            <w:proofErr w:type="spellEnd"/>
          </w:p>
        </w:tc>
        <w:tc>
          <w:tcPr>
            <w:tcW w:w="7222" w:type="dxa"/>
          </w:tcPr>
          <w:p w:rsidR="00E91BD1" w:rsidRDefault="00E91BD1" w:rsidP="00795D5D">
            <w:proofErr w:type="spellStart"/>
            <w:r>
              <w:t>Messzeit</w:t>
            </w:r>
            <w:proofErr w:type="spellEnd"/>
          </w:p>
        </w:tc>
      </w:tr>
      <w:tr w:rsidR="00E91BD1" w:rsidTr="00795D5D">
        <w:tc>
          <w:tcPr>
            <w:tcW w:w="1838" w:type="dxa"/>
          </w:tcPr>
          <w:p w:rsidR="00E91BD1" w:rsidRDefault="00E91BD1" w:rsidP="00795D5D">
            <w:proofErr w:type="spellStart"/>
            <w:r>
              <w:lastRenderedPageBreak/>
              <w:t>messwert</w:t>
            </w:r>
            <w:proofErr w:type="spellEnd"/>
          </w:p>
        </w:tc>
        <w:tc>
          <w:tcPr>
            <w:tcW w:w="7222" w:type="dxa"/>
          </w:tcPr>
          <w:p w:rsidR="00E91BD1" w:rsidRDefault="00E91BD1" w:rsidP="00795D5D">
            <w:r>
              <w:t xml:space="preserve">Messwert </w:t>
            </w:r>
          </w:p>
        </w:tc>
      </w:tr>
      <w:tr w:rsidR="00E91BD1" w:rsidTr="00795D5D">
        <w:tc>
          <w:tcPr>
            <w:tcW w:w="1838" w:type="dxa"/>
          </w:tcPr>
          <w:p w:rsidR="00E91BD1" w:rsidRDefault="00E91BD1" w:rsidP="00795D5D">
            <w:proofErr w:type="spellStart"/>
            <w:r>
              <w:t>einheit</w:t>
            </w:r>
            <w:proofErr w:type="spellEnd"/>
          </w:p>
        </w:tc>
        <w:tc>
          <w:tcPr>
            <w:tcW w:w="7222" w:type="dxa"/>
          </w:tcPr>
          <w:p w:rsidR="00E91BD1" w:rsidRDefault="00E91BD1" w:rsidP="00795D5D">
            <w:r>
              <w:t xml:space="preserve">Einheit  </w:t>
            </w:r>
            <w:r w:rsidRPr="00667647">
              <w:t>°C</w:t>
            </w:r>
            <w:r>
              <w:t xml:space="preserve">  oder %</w:t>
            </w:r>
          </w:p>
        </w:tc>
      </w:tr>
      <w:tr w:rsidR="00E91BD1" w:rsidTr="00795D5D">
        <w:tc>
          <w:tcPr>
            <w:tcW w:w="1838" w:type="dxa"/>
          </w:tcPr>
          <w:p w:rsidR="00E91BD1" w:rsidRDefault="00E91BD1" w:rsidP="00795D5D">
            <w:r>
              <w:t>bemerk</w:t>
            </w:r>
          </w:p>
        </w:tc>
        <w:tc>
          <w:tcPr>
            <w:tcW w:w="7222" w:type="dxa"/>
          </w:tcPr>
          <w:p w:rsidR="00E91BD1" w:rsidRDefault="00E91BD1" w:rsidP="00795D5D">
            <w:proofErr w:type="spellStart"/>
            <w:r>
              <w:rPr>
                <w:rStyle w:val="objectbox"/>
              </w:rPr>
              <w:t>rel_humidity</w:t>
            </w:r>
            <w:proofErr w:type="spellEnd"/>
            <w:r>
              <w:rPr>
                <w:rStyle w:val="objectbox"/>
              </w:rPr>
              <w:t xml:space="preserve"> oder </w:t>
            </w:r>
            <w:proofErr w:type="spellStart"/>
            <w:r w:rsidRPr="009A02C7">
              <w:rPr>
                <w:rStyle w:val="objectbox"/>
              </w:rPr>
              <w:t>air_temperature</w:t>
            </w:r>
            <w:proofErr w:type="spellEnd"/>
          </w:p>
        </w:tc>
      </w:tr>
      <w:tr w:rsidR="00E91BD1" w:rsidTr="00795D5D">
        <w:tc>
          <w:tcPr>
            <w:tcW w:w="1838" w:type="dxa"/>
          </w:tcPr>
          <w:p w:rsidR="00E91BD1" w:rsidRDefault="00E91BD1" w:rsidP="00795D5D">
            <w:proofErr w:type="spellStart"/>
            <w:r>
              <w:t>parameter</w:t>
            </w:r>
            <w:proofErr w:type="spellEnd"/>
          </w:p>
        </w:tc>
        <w:tc>
          <w:tcPr>
            <w:tcW w:w="7222" w:type="dxa"/>
          </w:tcPr>
          <w:p w:rsidR="00E91BD1" w:rsidRDefault="00E91BD1" w:rsidP="00795D5D">
            <w:pPr>
              <w:rPr>
                <w:rStyle w:val="objectbox"/>
              </w:rPr>
            </w:pPr>
            <w:r w:rsidRPr="009A02C7">
              <w:rPr>
                <w:rStyle w:val="objectbox"/>
              </w:rPr>
              <w:t>Relative Luftfeuchte</w:t>
            </w:r>
            <w:r>
              <w:rPr>
                <w:rStyle w:val="objectbox"/>
              </w:rPr>
              <w:t xml:space="preserve"> oder </w:t>
            </w:r>
            <w:r w:rsidRPr="009A02C7">
              <w:rPr>
                <w:rStyle w:val="objectbox"/>
              </w:rPr>
              <w:t>Lufttemperatur</w:t>
            </w:r>
          </w:p>
        </w:tc>
      </w:tr>
      <w:tr w:rsidR="00E91BD1" w:rsidTr="00795D5D">
        <w:tc>
          <w:tcPr>
            <w:tcW w:w="1838" w:type="dxa"/>
          </w:tcPr>
          <w:p w:rsidR="00E91BD1" w:rsidRDefault="00E91BD1" w:rsidP="00795D5D">
            <w:proofErr w:type="spellStart"/>
            <w:r>
              <w:t>device</w:t>
            </w:r>
            <w:proofErr w:type="spellEnd"/>
          </w:p>
        </w:tc>
        <w:tc>
          <w:tcPr>
            <w:tcW w:w="7222" w:type="dxa"/>
          </w:tcPr>
          <w:p w:rsidR="00E91BD1" w:rsidRDefault="00E91BD1" w:rsidP="00795D5D">
            <w:r>
              <w:t>Nummer des Sensors</w:t>
            </w:r>
          </w:p>
        </w:tc>
      </w:tr>
      <w:tr w:rsidR="00E91BD1" w:rsidTr="00795D5D">
        <w:tc>
          <w:tcPr>
            <w:tcW w:w="1838" w:type="dxa"/>
          </w:tcPr>
          <w:p w:rsidR="00E91BD1" w:rsidRDefault="00E91BD1" w:rsidP="00795D5D">
            <w:proofErr w:type="spellStart"/>
            <w:r>
              <w:t>Fremd_id</w:t>
            </w:r>
            <w:proofErr w:type="spellEnd"/>
          </w:p>
        </w:tc>
        <w:tc>
          <w:tcPr>
            <w:tcW w:w="7222" w:type="dxa"/>
          </w:tcPr>
          <w:p w:rsidR="00E91BD1" w:rsidRDefault="00E91BD1" w:rsidP="00795D5D">
            <w:r>
              <w:t>Nummer des Sensors</w:t>
            </w:r>
          </w:p>
        </w:tc>
      </w:tr>
      <w:tr w:rsidR="00E91BD1" w:rsidTr="00795D5D">
        <w:tc>
          <w:tcPr>
            <w:tcW w:w="1838" w:type="dxa"/>
          </w:tcPr>
          <w:p w:rsidR="00E91BD1" w:rsidRDefault="00E91BD1" w:rsidP="00795D5D">
            <w:proofErr w:type="spellStart"/>
            <w:r>
              <w:t>Ostwert</w:t>
            </w:r>
            <w:proofErr w:type="spellEnd"/>
          </w:p>
        </w:tc>
        <w:tc>
          <w:tcPr>
            <w:tcW w:w="7222" w:type="dxa"/>
          </w:tcPr>
          <w:p w:rsidR="00E91BD1" w:rsidRDefault="00E91BD1" w:rsidP="00795D5D">
            <w:r>
              <w:t>Koordinate Ost</w:t>
            </w:r>
          </w:p>
        </w:tc>
      </w:tr>
      <w:tr w:rsidR="00E91BD1" w:rsidTr="00795D5D">
        <w:tc>
          <w:tcPr>
            <w:tcW w:w="1838" w:type="dxa"/>
          </w:tcPr>
          <w:p w:rsidR="00E91BD1" w:rsidRDefault="00E91BD1" w:rsidP="00795D5D">
            <w:proofErr w:type="spellStart"/>
            <w:r>
              <w:t>Nordwert</w:t>
            </w:r>
            <w:proofErr w:type="spellEnd"/>
          </w:p>
        </w:tc>
        <w:tc>
          <w:tcPr>
            <w:tcW w:w="7222" w:type="dxa"/>
          </w:tcPr>
          <w:p w:rsidR="00E91BD1" w:rsidRDefault="00E91BD1" w:rsidP="00795D5D">
            <w:r>
              <w:t>Koordinate Nord</w:t>
            </w:r>
          </w:p>
        </w:tc>
      </w:tr>
      <w:tr w:rsidR="00E91BD1" w:rsidTr="00795D5D">
        <w:tc>
          <w:tcPr>
            <w:tcW w:w="1838" w:type="dxa"/>
          </w:tcPr>
          <w:p w:rsidR="00E91BD1" w:rsidRDefault="00E91BD1" w:rsidP="00795D5D">
            <w:proofErr w:type="spellStart"/>
            <w:r>
              <w:t>geom</w:t>
            </w:r>
            <w:proofErr w:type="spellEnd"/>
          </w:p>
        </w:tc>
        <w:tc>
          <w:tcPr>
            <w:tcW w:w="7222" w:type="dxa"/>
          </w:tcPr>
          <w:p w:rsidR="00E91BD1" w:rsidRDefault="00E91BD1" w:rsidP="00795D5D">
            <w:r>
              <w:t>Geometriewert</w:t>
            </w:r>
          </w:p>
        </w:tc>
      </w:tr>
    </w:tbl>
    <w:p w:rsidR="00E91BD1" w:rsidRDefault="00E91BD1" w:rsidP="00E91BD1"/>
    <w:p w:rsidR="00E91BD1" w:rsidRPr="009A02C7" w:rsidRDefault="00E91BD1" w:rsidP="00E91BD1">
      <w:r>
        <w:t xml:space="preserve">Dienst beinhaltet die </w:t>
      </w:r>
      <w:proofErr w:type="spellStart"/>
      <w:r>
        <w:t>Messerte</w:t>
      </w:r>
      <w:proofErr w:type="spellEnd"/>
      <w:r>
        <w:t xml:space="preserve"> der Tage: </w:t>
      </w:r>
      <w:r w:rsidRPr="009A02C7">
        <w:t>2023-06-25</w:t>
      </w:r>
      <w:r>
        <w:t xml:space="preserve">, </w:t>
      </w:r>
      <w:r w:rsidRPr="009A02C7">
        <w:t>2023-06-29</w:t>
      </w:r>
      <w:r>
        <w:t xml:space="preserve">, </w:t>
      </w:r>
      <w:r w:rsidRPr="009A02C7">
        <w:t>2023-07-07</w:t>
      </w:r>
      <w:r>
        <w:t xml:space="preserve">, </w:t>
      </w:r>
      <w:r w:rsidRPr="009A02C7">
        <w:t>2023-07-08</w:t>
      </w:r>
      <w:r>
        <w:t xml:space="preserve">, </w:t>
      </w:r>
      <w:r w:rsidRPr="009A02C7">
        <w:t>2023-07-09</w:t>
      </w:r>
      <w:r>
        <w:t xml:space="preserve">, </w:t>
      </w:r>
      <w:r w:rsidRPr="009A02C7">
        <w:t>2023-08-11</w:t>
      </w:r>
      <w:r>
        <w:t xml:space="preserve">, </w:t>
      </w:r>
      <w:r w:rsidRPr="009A02C7">
        <w:t>2023-08-13</w:t>
      </w:r>
      <w:r>
        <w:t xml:space="preserve">, </w:t>
      </w:r>
      <w:r w:rsidRPr="009A02C7">
        <w:t>2023-08-16</w:t>
      </w:r>
      <w:r>
        <w:t xml:space="preserve">, </w:t>
      </w:r>
      <w:r w:rsidRPr="009A02C7">
        <w:t>2023-08-18</w:t>
      </w:r>
      <w:r>
        <w:t xml:space="preserve">, </w:t>
      </w:r>
      <w:r w:rsidRPr="009A02C7">
        <w:t>2023-08-19</w:t>
      </w:r>
      <w:r>
        <w:t xml:space="preserve">, </w:t>
      </w:r>
      <w:r w:rsidRPr="009A02C7">
        <w:t>2023-08-24</w:t>
      </w:r>
      <w:r>
        <w:t xml:space="preserve">, </w:t>
      </w:r>
      <w:r w:rsidRPr="009A02C7">
        <w:t>2023-09-10</w:t>
      </w:r>
      <w:r>
        <w:t xml:space="preserve">, </w:t>
      </w:r>
      <w:r w:rsidRPr="009A02C7">
        <w:t>2023-09-11</w:t>
      </w:r>
      <w:r>
        <w:t xml:space="preserve">, </w:t>
      </w:r>
      <w:r w:rsidRPr="009A02C7">
        <w:t>2023-09-12</w:t>
      </w:r>
      <w:r>
        <w:t xml:space="preserve">, </w:t>
      </w:r>
      <w:r w:rsidRPr="009A02C7">
        <w:t>2023-09-28</w:t>
      </w:r>
    </w:p>
    <w:p w:rsidR="00E91BD1" w:rsidRDefault="00E91BD1" w:rsidP="00E91BD1"/>
    <w:p w:rsidR="00E91BD1" w:rsidRDefault="00E91BD1" w:rsidP="00E91BD1">
      <w:proofErr w:type="spellStart"/>
      <w:r>
        <w:t>GeoJson</w:t>
      </w:r>
      <w:proofErr w:type="spellEnd"/>
    </w:p>
    <w:p w:rsidR="00E91BD1" w:rsidRDefault="00D200F3" w:rsidP="00E91BD1">
      <w:hyperlink r:id="rId14" w:history="1">
        <w:r w:rsidR="00E91BD1" w:rsidRPr="00BC1369">
          <w:rPr>
            <w:rStyle w:val="Hyperlink"/>
          </w:rPr>
          <w:t>https://kommisdd.dresden.de/net4/public/ogcapi/collections/L1624</w:t>
        </w:r>
      </w:hyperlink>
    </w:p>
    <w:p w:rsidR="00E91BD1" w:rsidRDefault="00E91BD1" w:rsidP="00E91BD1">
      <w:pPr>
        <w:pStyle w:val="berschrift4"/>
      </w:pPr>
      <w:r>
        <w:t>Beispiele für gefilterte Abrufe</w:t>
      </w:r>
    </w:p>
    <w:p w:rsidR="00E91BD1" w:rsidRDefault="00E91BD1" w:rsidP="00E91BD1">
      <w:r>
        <w:t>Abruf aller Messwerte für die Station 888 (</w:t>
      </w:r>
      <w:proofErr w:type="spellStart"/>
      <w:r w:rsidRPr="00E91BD1">
        <w:rPr>
          <w:i/>
        </w:rPr>
        <w:t>filter</w:t>
      </w:r>
      <w:proofErr w:type="spellEnd"/>
      <w:r w:rsidRPr="00E91BD1">
        <w:rPr>
          <w:i/>
        </w:rPr>
        <w:t>=</w:t>
      </w:r>
      <w:proofErr w:type="spellStart"/>
      <w:r w:rsidRPr="00E91BD1">
        <w:rPr>
          <w:i/>
        </w:rPr>
        <w:t>ids</w:t>
      </w:r>
      <w:proofErr w:type="spellEnd"/>
      <w:r w:rsidRPr="00E91BD1">
        <w:rPr>
          <w:i/>
        </w:rPr>
        <w:t>==888</w:t>
      </w:r>
      <w:r>
        <w:t xml:space="preserve">) und den Spalten </w:t>
      </w:r>
      <w:proofErr w:type="spellStart"/>
      <w:proofErr w:type="gramStart"/>
      <w:r w:rsidRPr="009A02C7">
        <w:t>geom,ids</w:t>
      </w:r>
      <w:proofErr w:type="gramEnd"/>
      <w:r w:rsidRPr="009A02C7">
        <w:t>,messzeit,messwert,einheit,bezeichnung,parameter</w:t>
      </w:r>
      <w:proofErr w:type="spellEnd"/>
      <w:r>
        <w:t xml:space="preserve"> (</w:t>
      </w:r>
      <w:r w:rsidRPr="00E91BD1">
        <w:rPr>
          <w:i/>
        </w:rPr>
        <w:t>propertynames=geom,ids,messzeit,messwert,einheit,bezeichnung,parameter</w:t>
      </w:r>
      <w:r>
        <w:t>)</w:t>
      </w:r>
    </w:p>
    <w:p w:rsidR="00E91BD1" w:rsidRPr="00371885" w:rsidRDefault="00E91BD1" w:rsidP="00E91BD1"/>
    <w:p w:rsidR="00E91BD1" w:rsidRDefault="00D200F3" w:rsidP="00E91BD1">
      <w:hyperlink r:id="rId15" w:history="1">
        <w:r w:rsidR="00E91BD1">
          <w:rPr>
            <w:rStyle w:val="Hyperlink"/>
          </w:rPr>
          <w:t>https://kommisdd.dresden.de/net4/public/ogcapi/collections/L1624/items?filter=ids==888&amp;propertynames=geom,ids,messzeit,messwert,einheit,bezeichnung,parameter</w:t>
        </w:r>
      </w:hyperlink>
    </w:p>
    <w:p w:rsidR="00E91BD1" w:rsidRDefault="00E91BD1" w:rsidP="00E91BD1"/>
    <w:p w:rsidR="00E91BD1" w:rsidRDefault="00E91BD1" w:rsidP="00E91BD1">
      <w:r>
        <w:t>WFS</w:t>
      </w:r>
    </w:p>
    <w:p w:rsidR="00E91BD1" w:rsidRDefault="00D200F3" w:rsidP="00E91BD1">
      <w:hyperlink r:id="rId16" w:history="1">
        <w:r w:rsidR="00E91BD1">
          <w:rPr>
            <w:rStyle w:val="Hyperlink"/>
          </w:rPr>
          <w:t>https://kommisdd.dresden.de/net3/public/ogcsl.ashx?nodeid=2096&amp;service=wfs&amp;request=getcapabilities</w:t>
        </w:r>
      </w:hyperlink>
    </w:p>
    <w:p w:rsidR="00E91BD1" w:rsidRDefault="00E91BD1" w:rsidP="009A02C7"/>
    <w:p w:rsidR="00E91BD1" w:rsidRDefault="00E91BD1" w:rsidP="009A02C7">
      <w:r>
        <w:t xml:space="preserve">Werte stehen unter </w:t>
      </w:r>
      <w:hyperlink r:id="rId17" w:history="1">
        <w:r>
          <w:rPr>
            <w:rStyle w:val="Hyperlink"/>
          </w:rPr>
          <w:t>https://kommisdd.dresden.de/3d_stadtmodell/ODC/klips_hot_days.json</w:t>
        </w:r>
      </w:hyperlink>
      <w:r>
        <w:t xml:space="preserve"> als </w:t>
      </w:r>
      <w:proofErr w:type="spellStart"/>
      <w:r>
        <w:t>json</w:t>
      </w:r>
      <w:proofErr w:type="spellEnd"/>
      <w:r>
        <w:t xml:space="preserve"> Datei zur Verfügung.</w:t>
      </w:r>
    </w:p>
    <w:p w:rsidR="00E91BD1" w:rsidRDefault="00E91BD1" w:rsidP="009A02C7"/>
    <w:p w:rsidR="00E91BD1" w:rsidRDefault="00E91BD1" w:rsidP="009A02C7"/>
    <w:p w:rsidR="00E91BD1" w:rsidRDefault="00E91BD1" w:rsidP="00E91BD1">
      <w:pPr>
        <w:pStyle w:val="berschrift2"/>
      </w:pPr>
      <w:r>
        <w:t>Hilfe</w:t>
      </w:r>
    </w:p>
    <w:p w:rsidR="00E91BD1" w:rsidRDefault="00E91BD1" w:rsidP="009A02C7">
      <w:r>
        <w:t>Beschreibung aller Parameter</w:t>
      </w:r>
    </w:p>
    <w:p w:rsidR="00E91BD1" w:rsidRDefault="00D200F3" w:rsidP="009A02C7">
      <w:hyperlink r:id="rId18" w:anchor="collection" w:history="1">
        <w:r w:rsidR="00E91BD1" w:rsidRPr="00BC1369">
          <w:rPr>
            <w:rStyle w:val="Hyperlink"/>
          </w:rPr>
          <w:t>https://www.cardogis.com/WFS3Server#collection</w:t>
        </w:r>
      </w:hyperlink>
    </w:p>
    <w:p w:rsidR="00E91BD1" w:rsidRDefault="00E91BD1" w:rsidP="009A02C7"/>
    <w:p w:rsidR="00A456E7" w:rsidRDefault="00A456E7" w:rsidP="009A02C7"/>
    <w:p w:rsidR="00A456E7" w:rsidRDefault="00A456E7" w:rsidP="009A02C7"/>
    <w:p w:rsidR="00A456E7" w:rsidRDefault="00A456E7" w:rsidP="009A02C7"/>
    <w:p w:rsidR="00A456E7" w:rsidRDefault="00A456E7" w:rsidP="009A02C7"/>
    <w:p w:rsidR="00A456E7" w:rsidRDefault="00A456E7" w:rsidP="009A02C7"/>
    <w:p w:rsidR="00A456E7" w:rsidRDefault="00A456E7" w:rsidP="009A02C7"/>
    <w:p w:rsidR="00A456E7" w:rsidRDefault="00A456E7" w:rsidP="009A02C7"/>
    <w:p w:rsidR="00A456E7" w:rsidRDefault="00A456E7" w:rsidP="009A02C7"/>
    <w:p w:rsidR="00A456E7" w:rsidRDefault="00A456E7" w:rsidP="009A02C7"/>
    <w:p w:rsidR="00A456E7" w:rsidRDefault="00A456E7" w:rsidP="009A02C7"/>
    <w:p w:rsidR="00A456E7" w:rsidRDefault="00A456E7" w:rsidP="009A02C7"/>
    <w:p w:rsidR="00A456E7" w:rsidRDefault="00A456E7" w:rsidP="009A02C7"/>
    <w:p w:rsidR="00A456E7" w:rsidRDefault="00A456E7" w:rsidP="009A02C7"/>
    <w:p w:rsidR="00A456E7" w:rsidRDefault="00A456E7" w:rsidP="009A02C7"/>
    <w:p w:rsidR="00A456E7" w:rsidRDefault="00A456E7" w:rsidP="009A02C7"/>
    <w:p w:rsidR="00A456E7" w:rsidRDefault="00A456E7" w:rsidP="00A456E7">
      <w:pPr>
        <w:pStyle w:val="berschrift3"/>
      </w:pPr>
      <w:r>
        <w:lastRenderedPageBreak/>
        <w:t>Alle Messwerte aller KLIPS Temperatursensoren</w:t>
      </w:r>
    </w:p>
    <w:p w:rsidR="004C4E1E" w:rsidRDefault="004C4E1E" w:rsidP="004C4E1E">
      <w:r>
        <w:t xml:space="preserve">Geliefert werden, für alle KLIPS Temperatursensoren alle Messwerte für Temperatur und </w:t>
      </w:r>
      <w:proofErr w:type="spellStart"/>
      <w:r w:rsidRPr="00D95B22">
        <w:t>Relative</w:t>
      </w:r>
      <w:proofErr w:type="spellEnd"/>
      <w:r w:rsidRPr="00D95B22">
        <w:t xml:space="preserve"> Luftfeuchte</w:t>
      </w:r>
      <w:r>
        <w:t xml:space="preserve"> seit Aufzeichnung.</w:t>
      </w:r>
    </w:p>
    <w:p w:rsidR="004C4E1E" w:rsidRDefault="004C4E1E" w:rsidP="004C4E1E"/>
    <w:p w:rsidR="004C4E1E" w:rsidRDefault="004C4E1E" w:rsidP="004C4E1E">
      <w:r>
        <w:t xml:space="preserve">Auf Grund der Datenmenge empfiehlt es sich mit bestimmten filtern die Datenmenge einzugrenzen. </w:t>
      </w:r>
    </w:p>
    <w:p w:rsidR="004C4E1E" w:rsidRDefault="004C4E1E" w:rsidP="004C4E1E"/>
    <w:p w:rsidR="004C4E1E" w:rsidRDefault="004C4E1E" w:rsidP="004C4E1E">
      <w:r>
        <w:t>Verfügbare Spaltenwerte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4C4E1E" w:rsidTr="0015083C">
        <w:tc>
          <w:tcPr>
            <w:tcW w:w="1838" w:type="dxa"/>
          </w:tcPr>
          <w:p w:rsidR="004C4E1E" w:rsidRDefault="004C4E1E" w:rsidP="0015083C">
            <w:proofErr w:type="spellStart"/>
            <w:r>
              <w:t>idm</w:t>
            </w:r>
            <w:proofErr w:type="spellEnd"/>
          </w:p>
        </w:tc>
        <w:tc>
          <w:tcPr>
            <w:tcW w:w="7222" w:type="dxa"/>
          </w:tcPr>
          <w:p w:rsidR="004C4E1E" w:rsidRDefault="004C4E1E" w:rsidP="0015083C">
            <w:r>
              <w:t>ID der Messung</w:t>
            </w:r>
          </w:p>
        </w:tc>
      </w:tr>
      <w:tr w:rsidR="004C4E1E" w:rsidTr="0015083C">
        <w:tc>
          <w:tcPr>
            <w:tcW w:w="1838" w:type="dxa"/>
          </w:tcPr>
          <w:p w:rsidR="004C4E1E" w:rsidRDefault="004C4E1E" w:rsidP="0015083C">
            <w:proofErr w:type="spellStart"/>
            <w:r>
              <w:t>ids</w:t>
            </w:r>
            <w:proofErr w:type="spellEnd"/>
          </w:p>
        </w:tc>
        <w:tc>
          <w:tcPr>
            <w:tcW w:w="7222" w:type="dxa"/>
          </w:tcPr>
          <w:p w:rsidR="004C4E1E" w:rsidRDefault="004C4E1E" w:rsidP="0015083C">
            <w:r>
              <w:t>Eindeutige ID des Sensors</w:t>
            </w:r>
          </w:p>
        </w:tc>
      </w:tr>
      <w:tr w:rsidR="004C4E1E" w:rsidTr="0015083C">
        <w:tc>
          <w:tcPr>
            <w:tcW w:w="1838" w:type="dxa"/>
          </w:tcPr>
          <w:p w:rsidR="004C4E1E" w:rsidRDefault="004C4E1E" w:rsidP="0015083C">
            <w:r>
              <w:t>Art</w:t>
            </w:r>
          </w:p>
        </w:tc>
        <w:tc>
          <w:tcPr>
            <w:tcW w:w="7222" w:type="dxa"/>
          </w:tcPr>
          <w:p w:rsidR="004C4E1E" w:rsidRDefault="004C4E1E" w:rsidP="0015083C">
            <w:r>
              <w:t>Art des Sensors , z.B. Temperatursensor</w:t>
            </w:r>
          </w:p>
        </w:tc>
      </w:tr>
      <w:tr w:rsidR="004C4E1E" w:rsidTr="0015083C">
        <w:tc>
          <w:tcPr>
            <w:tcW w:w="1838" w:type="dxa"/>
          </w:tcPr>
          <w:p w:rsidR="004C4E1E" w:rsidRDefault="004C4E1E" w:rsidP="0015083C">
            <w:r>
              <w:t>Bezeichnung</w:t>
            </w:r>
          </w:p>
        </w:tc>
        <w:tc>
          <w:tcPr>
            <w:tcW w:w="7222" w:type="dxa"/>
          </w:tcPr>
          <w:p w:rsidR="004C4E1E" w:rsidRDefault="004C4E1E" w:rsidP="0015083C">
            <w:r>
              <w:t xml:space="preserve">Ortsbeschreibung </w:t>
            </w:r>
            <w:proofErr w:type="spellStart"/>
            <w:r>
              <w:t>meit</w:t>
            </w:r>
            <w:proofErr w:type="spellEnd"/>
            <w:r>
              <w:t xml:space="preserve"> die </w:t>
            </w:r>
            <w:proofErr w:type="spellStart"/>
            <w:r>
              <w:t>Starße</w:t>
            </w:r>
            <w:proofErr w:type="spellEnd"/>
          </w:p>
        </w:tc>
      </w:tr>
      <w:tr w:rsidR="004C4E1E" w:rsidTr="0015083C">
        <w:tc>
          <w:tcPr>
            <w:tcW w:w="1838" w:type="dxa"/>
          </w:tcPr>
          <w:p w:rsidR="004C4E1E" w:rsidRDefault="004C4E1E" w:rsidP="0015083C">
            <w:proofErr w:type="spellStart"/>
            <w:r>
              <w:t>Messzeit</w:t>
            </w:r>
            <w:proofErr w:type="spellEnd"/>
          </w:p>
        </w:tc>
        <w:tc>
          <w:tcPr>
            <w:tcW w:w="7222" w:type="dxa"/>
          </w:tcPr>
          <w:p w:rsidR="004C4E1E" w:rsidRDefault="004C4E1E" w:rsidP="0015083C">
            <w:proofErr w:type="spellStart"/>
            <w:r>
              <w:t>Messzeit</w:t>
            </w:r>
            <w:proofErr w:type="spellEnd"/>
          </w:p>
        </w:tc>
      </w:tr>
      <w:tr w:rsidR="004C4E1E" w:rsidTr="0015083C">
        <w:tc>
          <w:tcPr>
            <w:tcW w:w="1838" w:type="dxa"/>
          </w:tcPr>
          <w:p w:rsidR="004C4E1E" w:rsidRDefault="004C4E1E" w:rsidP="0015083C">
            <w:proofErr w:type="spellStart"/>
            <w:r>
              <w:t>wert_n</w:t>
            </w:r>
            <w:proofErr w:type="spellEnd"/>
          </w:p>
        </w:tc>
        <w:tc>
          <w:tcPr>
            <w:tcW w:w="7222" w:type="dxa"/>
          </w:tcPr>
          <w:p w:rsidR="004C4E1E" w:rsidRDefault="004C4E1E" w:rsidP="0015083C">
            <w:r>
              <w:t xml:space="preserve">Messwert </w:t>
            </w:r>
          </w:p>
        </w:tc>
      </w:tr>
      <w:tr w:rsidR="004C4E1E" w:rsidTr="0015083C">
        <w:tc>
          <w:tcPr>
            <w:tcW w:w="1838" w:type="dxa"/>
          </w:tcPr>
          <w:p w:rsidR="004C4E1E" w:rsidRDefault="004C4E1E" w:rsidP="0015083C">
            <w:proofErr w:type="spellStart"/>
            <w:r>
              <w:t>einheit</w:t>
            </w:r>
            <w:proofErr w:type="spellEnd"/>
          </w:p>
        </w:tc>
        <w:tc>
          <w:tcPr>
            <w:tcW w:w="7222" w:type="dxa"/>
          </w:tcPr>
          <w:p w:rsidR="004C4E1E" w:rsidRDefault="004C4E1E" w:rsidP="0015083C">
            <w:r>
              <w:t xml:space="preserve">Einheit  </w:t>
            </w:r>
            <w:r w:rsidRPr="00667647">
              <w:t>°C</w:t>
            </w:r>
            <w:r>
              <w:t xml:space="preserve">  oder %</w:t>
            </w:r>
          </w:p>
        </w:tc>
      </w:tr>
      <w:tr w:rsidR="004C4E1E" w:rsidTr="0015083C">
        <w:tc>
          <w:tcPr>
            <w:tcW w:w="1838" w:type="dxa"/>
          </w:tcPr>
          <w:p w:rsidR="004C4E1E" w:rsidRDefault="004C4E1E" w:rsidP="0015083C">
            <w:r>
              <w:t>bemerk</w:t>
            </w:r>
          </w:p>
        </w:tc>
        <w:tc>
          <w:tcPr>
            <w:tcW w:w="7222" w:type="dxa"/>
          </w:tcPr>
          <w:p w:rsidR="004C4E1E" w:rsidRDefault="004C4E1E" w:rsidP="0015083C">
            <w:proofErr w:type="spellStart"/>
            <w:r>
              <w:rPr>
                <w:rStyle w:val="objectbox"/>
              </w:rPr>
              <w:t>rel_humidity</w:t>
            </w:r>
            <w:proofErr w:type="spellEnd"/>
            <w:r>
              <w:rPr>
                <w:rStyle w:val="objectbox"/>
              </w:rPr>
              <w:t xml:space="preserve"> oder </w:t>
            </w:r>
            <w:proofErr w:type="spellStart"/>
            <w:r w:rsidRPr="009A02C7">
              <w:rPr>
                <w:rStyle w:val="objectbox"/>
              </w:rPr>
              <w:t>air_temperature</w:t>
            </w:r>
            <w:proofErr w:type="spellEnd"/>
          </w:p>
        </w:tc>
      </w:tr>
      <w:tr w:rsidR="004C4E1E" w:rsidTr="0015083C">
        <w:tc>
          <w:tcPr>
            <w:tcW w:w="1838" w:type="dxa"/>
          </w:tcPr>
          <w:p w:rsidR="004C4E1E" w:rsidRDefault="004C4E1E" w:rsidP="0015083C">
            <w:proofErr w:type="spellStart"/>
            <w:r>
              <w:t>parameter</w:t>
            </w:r>
            <w:proofErr w:type="spellEnd"/>
          </w:p>
        </w:tc>
        <w:tc>
          <w:tcPr>
            <w:tcW w:w="7222" w:type="dxa"/>
          </w:tcPr>
          <w:p w:rsidR="004C4E1E" w:rsidRDefault="004C4E1E" w:rsidP="0015083C">
            <w:pPr>
              <w:rPr>
                <w:rStyle w:val="objectbox"/>
              </w:rPr>
            </w:pPr>
            <w:r w:rsidRPr="009A02C7">
              <w:rPr>
                <w:rStyle w:val="objectbox"/>
              </w:rPr>
              <w:t>Relative Luftfeuchte</w:t>
            </w:r>
            <w:r>
              <w:rPr>
                <w:rStyle w:val="objectbox"/>
              </w:rPr>
              <w:t xml:space="preserve"> oder </w:t>
            </w:r>
            <w:r w:rsidRPr="009A02C7">
              <w:rPr>
                <w:rStyle w:val="objectbox"/>
              </w:rPr>
              <w:t>Lufttemperatur</w:t>
            </w:r>
          </w:p>
        </w:tc>
      </w:tr>
      <w:tr w:rsidR="004C4E1E" w:rsidTr="0015083C">
        <w:tc>
          <w:tcPr>
            <w:tcW w:w="1838" w:type="dxa"/>
          </w:tcPr>
          <w:p w:rsidR="004C4E1E" w:rsidRDefault="004C4E1E" w:rsidP="0015083C">
            <w:proofErr w:type="spellStart"/>
            <w:r>
              <w:t>device</w:t>
            </w:r>
            <w:proofErr w:type="spellEnd"/>
          </w:p>
        </w:tc>
        <w:tc>
          <w:tcPr>
            <w:tcW w:w="7222" w:type="dxa"/>
          </w:tcPr>
          <w:p w:rsidR="004C4E1E" w:rsidRDefault="004C4E1E" w:rsidP="0015083C">
            <w:r>
              <w:t>Nummer des Sensors</w:t>
            </w:r>
          </w:p>
        </w:tc>
      </w:tr>
      <w:tr w:rsidR="004C4E1E" w:rsidTr="0015083C">
        <w:tc>
          <w:tcPr>
            <w:tcW w:w="1838" w:type="dxa"/>
          </w:tcPr>
          <w:p w:rsidR="004C4E1E" w:rsidRDefault="004C4E1E" w:rsidP="0015083C">
            <w:proofErr w:type="spellStart"/>
            <w:r>
              <w:t>Fremd_id</w:t>
            </w:r>
            <w:proofErr w:type="spellEnd"/>
          </w:p>
        </w:tc>
        <w:tc>
          <w:tcPr>
            <w:tcW w:w="7222" w:type="dxa"/>
          </w:tcPr>
          <w:p w:rsidR="004C4E1E" w:rsidRDefault="004C4E1E" w:rsidP="0015083C">
            <w:r>
              <w:t>Nummer des Sensors</w:t>
            </w:r>
          </w:p>
        </w:tc>
      </w:tr>
      <w:tr w:rsidR="004C4E1E" w:rsidTr="0015083C">
        <w:tc>
          <w:tcPr>
            <w:tcW w:w="1838" w:type="dxa"/>
          </w:tcPr>
          <w:p w:rsidR="004C4E1E" w:rsidRDefault="004C4E1E" w:rsidP="0015083C">
            <w:proofErr w:type="spellStart"/>
            <w:r>
              <w:t>Ostwert</w:t>
            </w:r>
            <w:proofErr w:type="spellEnd"/>
          </w:p>
        </w:tc>
        <w:tc>
          <w:tcPr>
            <w:tcW w:w="7222" w:type="dxa"/>
          </w:tcPr>
          <w:p w:rsidR="004C4E1E" w:rsidRDefault="004C4E1E" w:rsidP="0015083C">
            <w:r>
              <w:t>Koordinate Ost</w:t>
            </w:r>
          </w:p>
        </w:tc>
      </w:tr>
      <w:tr w:rsidR="004C4E1E" w:rsidTr="0015083C">
        <w:tc>
          <w:tcPr>
            <w:tcW w:w="1838" w:type="dxa"/>
          </w:tcPr>
          <w:p w:rsidR="004C4E1E" w:rsidRDefault="004C4E1E" w:rsidP="0015083C">
            <w:proofErr w:type="spellStart"/>
            <w:r>
              <w:t>Nordwert</w:t>
            </w:r>
            <w:proofErr w:type="spellEnd"/>
          </w:p>
        </w:tc>
        <w:tc>
          <w:tcPr>
            <w:tcW w:w="7222" w:type="dxa"/>
          </w:tcPr>
          <w:p w:rsidR="004C4E1E" w:rsidRDefault="004C4E1E" w:rsidP="0015083C">
            <w:r>
              <w:t>Koordinate Nord</w:t>
            </w:r>
          </w:p>
        </w:tc>
      </w:tr>
      <w:tr w:rsidR="004C4E1E" w:rsidTr="0015083C">
        <w:tc>
          <w:tcPr>
            <w:tcW w:w="1838" w:type="dxa"/>
          </w:tcPr>
          <w:p w:rsidR="004C4E1E" w:rsidRDefault="004C4E1E" w:rsidP="0015083C">
            <w:proofErr w:type="spellStart"/>
            <w:r>
              <w:t>geom</w:t>
            </w:r>
            <w:proofErr w:type="spellEnd"/>
          </w:p>
        </w:tc>
        <w:tc>
          <w:tcPr>
            <w:tcW w:w="7222" w:type="dxa"/>
          </w:tcPr>
          <w:p w:rsidR="004C4E1E" w:rsidRDefault="004C4E1E" w:rsidP="0015083C">
            <w:r>
              <w:t>Geometriewert</w:t>
            </w:r>
          </w:p>
        </w:tc>
      </w:tr>
    </w:tbl>
    <w:p w:rsidR="004C4E1E" w:rsidRDefault="004C4E1E" w:rsidP="004C4E1E"/>
    <w:p w:rsidR="004C4E1E" w:rsidRDefault="004C4E1E" w:rsidP="004C4E1E">
      <w:proofErr w:type="spellStart"/>
      <w:r>
        <w:t>GeoJson</w:t>
      </w:r>
      <w:proofErr w:type="spellEnd"/>
    </w:p>
    <w:p w:rsidR="004C4E1E" w:rsidRDefault="00D200F3" w:rsidP="004C4E1E">
      <w:hyperlink r:id="rId19" w:history="1">
        <w:r w:rsidR="004C4E1E" w:rsidRPr="004C4E1E">
          <w:rPr>
            <w:rStyle w:val="Hyperlink"/>
          </w:rPr>
          <w:t>https://kommisdd.dresden.de/net4/public/ogcapi/collections/L1625</w:t>
        </w:r>
      </w:hyperlink>
    </w:p>
    <w:p w:rsidR="00A456E7" w:rsidRPr="00A456E7" w:rsidRDefault="00A456E7" w:rsidP="00A456E7"/>
    <w:p w:rsidR="000846C6" w:rsidRDefault="000846C6" w:rsidP="000846C6">
      <w:pPr>
        <w:pStyle w:val="berschrift4"/>
      </w:pPr>
      <w:r>
        <w:t>Beispiele für gefilterte Abrufe</w:t>
      </w:r>
    </w:p>
    <w:p w:rsidR="000846C6" w:rsidRDefault="000846C6" w:rsidP="000846C6">
      <w:r>
        <w:t>Abgerufen werden Messwerte Temperatur (</w:t>
      </w:r>
      <w:proofErr w:type="spellStart"/>
      <w:r w:rsidRPr="000846C6">
        <w:rPr>
          <w:i/>
        </w:rPr>
        <w:t>parameter</w:t>
      </w:r>
      <w:proofErr w:type="spellEnd"/>
      <w:r w:rsidRPr="000846C6">
        <w:rPr>
          <w:i/>
        </w:rPr>
        <w:t>~~"Lufttemperatur</w:t>
      </w:r>
      <w:proofErr w:type="gramStart"/>
      <w:r w:rsidRPr="000846C6">
        <w:rPr>
          <w:i/>
        </w:rPr>
        <w:t>"</w:t>
      </w:r>
      <w:r>
        <w:t>)  der</w:t>
      </w:r>
      <w:proofErr w:type="gramEnd"/>
      <w:r>
        <w:t xml:space="preserve">  Station mit der ID 920 (</w:t>
      </w:r>
      <w:proofErr w:type="spellStart"/>
      <w:r w:rsidRPr="000846C6">
        <w:rPr>
          <w:i/>
        </w:rPr>
        <w:t>ids</w:t>
      </w:r>
      <w:proofErr w:type="spellEnd"/>
      <w:r w:rsidRPr="000846C6">
        <w:rPr>
          <w:i/>
        </w:rPr>
        <w:t>==920</w:t>
      </w:r>
      <w:r>
        <w:t>)  für die Zeit vom 01.05.2024 6:00 Uhr bis 02.05.2024 6:00 (</w:t>
      </w:r>
      <w:proofErr w:type="spellStart"/>
      <w:r w:rsidRPr="000846C6">
        <w:rPr>
          <w:i/>
        </w:rPr>
        <w:t>messzeit</w:t>
      </w:r>
      <w:proofErr w:type="spellEnd"/>
      <w:r w:rsidRPr="000846C6">
        <w:rPr>
          <w:i/>
        </w:rPr>
        <w:t xml:space="preserve">&gt;"2024-05-01 06:00:00" </w:t>
      </w:r>
      <w:proofErr w:type="spellStart"/>
      <w:r w:rsidRPr="000846C6">
        <w:rPr>
          <w:i/>
        </w:rPr>
        <w:t>and</w:t>
      </w:r>
      <w:proofErr w:type="spellEnd"/>
      <w:r w:rsidRPr="000846C6">
        <w:rPr>
          <w:i/>
        </w:rPr>
        <w:t xml:space="preserve"> </w:t>
      </w:r>
      <w:proofErr w:type="spellStart"/>
      <w:r w:rsidRPr="000846C6">
        <w:rPr>
          <w:i/>
        </w:rPr>
        <w:t>messzeit</w:t>
      </w:r>
      <w:proofErr w:type="spellEnd"/>
      <w:r w:rsidRPr="000846C6">
        <w:rPr>
          <w:i/>
        </w:rPr>
        <w:t>&lt;"2024-05-02 06:00:00")</w:t>
      </w:r>
      <w:r>
        <w:t xml:space="preserve"> mit den Spalten </w:t>
      </w:r>
      <w:proofErr w:type="spellStart"/>
      <w:r>
        <w:t>geom,ids,messzeit,wert-n</w:t>
      </w:r>
      <w:r w:rsidRPr="009A02C7">
        <w:t>,einheit,bezeichnung,parameter</w:t>
      </w:r>
      <w:proofErr w:type="spellEnd"/>
      <w:r>
        <w:t xml:space="preserve"> (</w:t>
      </w:r>
      <w:r w:rsidRPr="00E91BD1">
        <w:rPr>
          <w:i/>
        </w:rPr>
        <w:t>property</w:t>
      </w:r>
      <w:r>
        <w:rPr>
          <w:i/>
        </w:rPr>
        <w:t>names=geom,ids,messzeit,wert_n</w:t>
      </w:r>
      <w:r w:rsidRPr="00E91BD1">
        <w:rPr>
          <w:i/>
        </w:rPr>
        <w:t>,einheit,bezeichnung,parameter</w:t>
      </w:r>
      <w:r>
        <w:t>)</w:t>
      </w:r>
    </w:p>
    <w:p w:rsidR="000846C6" w:rsidRDefault="000846C6" w:rsidP="009A02C7"/>
    <w:p w:rsidR="000846C6" w:rsidRDefault="000846C6" w:rsidP="009A02C7">
      <w:r>
        <w:t>URL:</w:t>
      </w:r>
    </w:p>
    <w:p w:rsidR="000846C6" w:rsidRPr="00325864" w:rsidRDefault="00325864" w:rsidP="009A02C7">
      <w:pPr>
        <w:rPr>
          <w:color w:val="548DD4" w:themeColor="text2" w:themeTint="99"/>
        </w:rPr>
      </w:pPr>
      <w:r w:rsidRPr="00325864">
        <w:rPr>
          <w:color w:val="548DD4" w:themeColor="text2" w:themeTint="99"/>
        </w:rPr>
        <w:t>https://</w:t>
      </w:r>
      <w:r w:rsidR="000846C6" w:rsidRPr="00325864">
        <w:rPr>
          <w:color w:val="548DD4" w:themeColor="text2" w:themeTint="99"/>
        </w:rPr>
        <w:t xml:space="preserve">kommisdd.dresden.de/net4/public/ogcapi/collections/L1625/items?filter=messzeit&gt;"2024-05-01 06:00:00" </w:t>
      </w:r>
      <w:proofErr w:type="spellStart"/>
      <w:r w:rsidR="000846C6" w:rsidRPr="00325864">
        <w:rPr>
          <w:color w:val="548DD4" w:themeColor="text2" w:themeTint="99"/>
        </w:rPr>
        <w:t>and</w:t>
      </w:r>
      <w:proofErr w:type="spellEnd"/>
      <w:r w:rsidR="000846C6" w:rsidRPr="00325864">
        <w:rPr>
          <w:color w:val="548DD4" w:themeColor="text2" w:themeTint="99"/>
        </w:rPr>
        <w:t xml:space="preserve"> </w:t>
      </w:r>
      <w:proofErr w:type="spellStart"/>
      <w:r w:rsidR="000846C6" w:rsidRPr="00325864">
        <w:rPr>
          <w:color w:val="548DD4" w:themeColor="text2" w:themeTint="99"/>
        </w:rPr>
        <w:t>messzeit</w:t>
      </w:r>
      <w:proofErr w:type="spellEnd"/>
      <w:r w:rsidR="000846C6" w:rsidRPr="00325864">
        <w:rPr>
          <w:color w:val="548DD4" w:themeColor="text2" w:themeTint="99"/>
        </w:rPr>
        <w:t xml:space="preserve">&lt;"2024-05-02 06:00:00" </w:t>
      </w:r>
      <w:proofErr w:type="spellStart"/>
      <w:r w:rsidR="000846C6" w:rsidRPr="00325864">
        <w:rPr>
          <w:color w:val="548DD4" w:themeColor="text2" w:themeTint="99"/>
        </w:rPr>
        <w:t>and</w:t>
      </w:r>
      <w:proofErr w:type="spellEnd"/>
      <w:r w:rsidR="000846C6" w:rsidRPr="00325864">
        <w:rPr>
          <w:color w:val="548DD4" w:themeColor="text2" w:themeTint="99"/>
        </w:rPr>
        <w:t xml:space="preserve"> </w:t>
      </w:r>
      <w:proofErr w:type="spellStart"/>
      <w:r w:rsidR="000846C6" w:rsidRPr="00325864">
        <w:rPr>
          <w:color w:val="548DD4" w:themeColor="text2" w:themeTint="99"/>
        </w:rPr>
        <w:t>ids</w:t>
      </w:r>
      <w:proofErr w:type="spellEnd"/>
      <w:r w:rsidR="000846C6" w:rsidRPr="00325864">
        <w:rPr>
          <w:color w:val="548DD4" w:themeColor="text2" w:themeTint="99"/>
        </w:rPr>
        <w:t xml:space="preserve">==920 </w:t>
      </w:r>
      <w:proofErr w:type="spellStart"/>
      <w:r w:rsidR="000846C6" w:rsidRPr="00325864">
        <w:rPr>
          <w:color w:val="548DD4" w:themeColor="text2" w:themeTint="99"/>
        </w:rPr>
        <w:t>and</w:t>
      </w:r>
      <w:proofErr w:type="spellEnd"/>
      <w:r w:rsidR="000846C6" w:rsidRPr="00325864">
        <w:rPr>
          <w:color w:val="548DD4" w:themeColor="text2" w:themeTint="99"/>
        </w:rPr>
        <w:t xml:space="preserve"> parameter~~"Lufttemperatur"&amp;propertynames=</w:t>
      </w:r>
      <w:proofErr w:type="gramStart"/>
      <w:r w:rsidR="000846C6" w:rsidRPr="00325864">
        <w:rPr>
          <w:color w:val="548DD4" w:themeColor="text2" w:themeTint="99"/>
        </w:rPr>
        <w:t>geom,ids</w:t>
      </w:r>
      <w:proofErr w:type="gramEnd"/>
      <w:r w:rsidR="000846C6" w:rsidRPr="00325864">
        <w:rPr>
          <w:color w:val="548DD4" w:themeColor="text2" w:themeTint="99"/>
        </w:rPr>
        <w:t>,messzeit,wert_n,einheit,bezeichnung,parameter</w:t>
      </w:r>
    </w:p>
    <w:p w:rsidR="00325864" w:rsidRDefault="00325864" w:rsidP="009A02C7"/>
    <w:p w:rsidR="00325864" w:rsidRDefault="00325864" w:rsidP="009A02C7">
      <w:r>
        <w:t xml:space="preserve">Für die Ausgabe als CSV Datei muss der Parameter </w:t>
      </w:r>
      <w:proofErr w:type="spellStart"/>
      <w:r>
        <w:t>format</w:t>
      </w:r>
      <w:proofErr w:type="spellEnd"/>
      <w:r>
        <w:t>=</w:t>
      </w:r>
      <w:proofErr w:type="spellStart"/>
      <w:r>
        <w:t>csv</w:t>
      </w:r>
      <w:proofErr w:type="spellEnd"/>
      <w:r>
        <w:t xml:space="preserve"> an die URL Angehangen werden.</w:t>
      </w:r>
    </w:p>
    <w:p w:rsidR="00325864" w:rsidRDefault="00325864" w:rsidP="00325864">
      <w:pPr>
        <w:rPr>
          <w:highlight w:val="yellow"/>
        </w:rPr>
      </w:pPr>
    </w:p>
    <w:p w:rsidR="00325864" w:rsidRPr="00325864" w:rsidRDefault="00325864" w:rsidP="009A02C7">
      <w:pPr>
        <w:rPr>
          <w:color w:val="548DD4" w:themeColor="text2" w:themeTint="99"/>
        </w:rPr>
      </w:pPr>
      <w:r w:rsidRPr="00325864">
        <w:rPr>
          <w:color w:val="548DD4" w:themeColor="text2" w:themeTint="99"/>
        </w:rPr>
        <w:t xml:space="preserve">https://kommisdd.dresden.de/net4/public/ogcapi/collections/L1625/items?filter=messzeit&gt;"2024-05-01 06:00:00" </w:t>
      </w:r>
      <w:proofErr w:type="spellStart"/>
      <w:r w:rsidRPr="00325864">
        <w:rPr>
          <w:color w:val="548DD4" w:themeColor="text2" w:themeTint="99"/>
        </w:rPr>
        <w:t>and</w:t>
      </w:r>
      <w:proofErr w:type="spellEnd"/>
      <w:r w:rsidRPr="00325864">
        <w:rPr>
          <w:color w:val="548DD4" w:themeColor="text2" w:themeTint="99"/>
        </w:rPr>
        <w:t xml:space="preserve"> </w:t>
      </w:r>
      <w:proofErr w:type="spellStart"/>
      <w:r w:rsidRPr="00325864">
        <w:rPr>
          <w:color w:val="548DD4" w:themeColor="text2" w:themeTint="99"/>
        </w:rPr>
        <w:t>messzeit</w:t>
      </w:r>
      <w:proofErr w:type="spellEnd"/>
      <w:r w:rsidRPr="00325864">
        <w:rPr>
          <w:color w:val="548DD4" w:themeColor="text2" w:themeTint="99"/>
        </w:rPr>
        <w:t xml:space="preserve">&lt;"2024-05-02 06:00:00" </w:t>
      </w:r>
      <w:proofErr w:type="spellStart"/>
      <w:r w:rsidRPr="00325864">
        <w:rPr>
          <w:color w:val="548DD4" w:themeColor="text2" w:themeTint="99"/>
        </w:rPr>
        <w:t>and</w:t>
      </w:r>
      <w:proofErr w:type="spellEnd"/>
      <w:r w:rsidRPr="00325864">
        <w:rPr>
          <w:color w:val="548DD4" w:themeColor="text2" w:themeTint="99"/>
        </w:rPr>
        <w:t xml:space="preserve"> </w:t>
      </w:r>
      <w:proofErr w:type="spellStart"/>
      <w:r w:rsidRPr="00325864">
        <w:rPr>
          <w:color w:val="548DD4" w:themeColor="text2" w:themeTint="99"/>
        </w:rPr>
        <w:t>ids</w:t>
      </w:r>
      <w:proofErr w:type="spellEnd"/>
      <w:r w:rsidRPr="00325864">
        <w:rPr>
          <w:color w:val="548DD4" w:themeColor="text2" w:themeTint="99"/>
        </w:rPr>
        <w:t xml:space="preserve">==920 </w:t>
      </w:r>
      <w:proofErr w:type="spellStart"/>
      <w:r w:rsidRPr="00325864">
        <w:rPr>
          <w:color w:val="548DD4" w:themeColor="text2" w:themeTint="99"/>
        </w:rPr>
        <w:t>and</w:t>
      </w:r>
      <w:proofErr w:type="spellEnd"/>
      <w:r w:rsidRPr="00325864">
        <w:rPr>
          <w:color w:val="548DD4" w:themeColor="text2" w:themeTint="99"/>
        </w:rPr>
        <w:t xml:space="preserve"> parameter~~"Lufttemperatur"&amp;propertynames=</w:t>
      </w:r>
      <w:proofErr w:type="gramStart"/>
      <w:r w:rsidRPr="00325864">
        <w:rPr>
          <w:color w:val="548DD4" w:themeColor="text2" w:themeTint="99"/>
        </w:rPr>
        <w:t>geom,ids</w:t>
      </w:r>
      <w:proofErr w:type="gramEnd"/>
      <w:r w:rsidRPr="00325864">
        <w:rPr>
          <w:color w:val="548DD4" w:themeColor="text2" w:themeTint="99"/>
        </w:rPr>
        <w:t>,messzeit,wert_n,einheit,bezeichnung,parameter&amp;format=csv</w:t>
      </w:r>
    </w:p>
    <w:p w:rsidR="00325864" w:rsidRDefault="00325864" w:rsidP="009A02C7"/>
    <w:p w:rsidR="00325864" w:rsidRDefault="00325864" w:rsidP="009A02C7">
      <w:pPr>
        <w:rPr>
          <w:color w:val="FF0000"/>
        </w:rPr>
      </w:pPr>
      <w:r w:rsidRPr="00325864">
        <w:rPr>
          <w:color w:val="FF0000"/>
        </w:rPr>
        <w:t>Zur Beachtung</w:t>
      </w:r>
      <w:r>
        <w:rPr>
          <w:color w:val="FF0000"/>
        </w:rPr>
        <w:t>:</w:t>
      </w:r>
    </w:p>
    <w:p w:rsidR="00325864" w:rsidRPr="00325864" w:rsidRDefault="00325864" w:rsidP="009A02C7">
      <w:pPr>
        <w:rPr>
          <w:color w:val="FF0000"/>
        </w:rPr>
      </w:pPr>
      <w:r>
        <w:rPr>
          <w:color w:val="FF0000"/>
        </w:rPr>
        <w:t>Die Werte in der Datenbank werden in UTC abgespeichert. Bedeutet, wenn Zeiten, wie im oben beschriebenen Beispiel, für 6:00 Uhr (MEZ) abgefragt werden, wird der Wert von 4:00 Uhr (UTC) Zeit zurückgegeben.</w:t>
      </w:r>
      <w:bookmarkStart w:id="0" w:name="_GoBack"/>
      <w:bookmarkEnd w:id="0"/>
    </w:p>
    <w:sectPr w:rsidR="00325864" w:rsidRPr="00325864" w:rsidSect="00217FDC">
      <w:headerReference w:type="default" r:id="rId20"/>
      <w:footerReference w:type="default" r:id="rId21"/>
      <w:headerReference w:type="first" r:id="rId22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0F3" w:rsidRDefault="00D200F3">
      <w:r>
        <w:separator/>
      </w:r>
    </w:p>
  </w:endnote>
  <w:endnote w:type="continuationSeparator" w:id="0">
    <w:p w:rsidR="00D200F3" w:rsidRDefault="00D20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619" w:rsidRDefault="00074D84">
    <w:r>
      <w:tab/>
    </w:r>
    <w:r>
      <w:tab/>
    </w:r>
    <w:r>
      <w:fldChar w:fldCharType="begin"/>
    </w:r>
    <w:r>
      <w:instrText xml:space="preserve"> IF </w:instrText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1E00F0">
      <w:rPr>
        <w:noProof/>
      </w:rPr>
      <w:instrText>4</w:instrText>
    </w:r>
    <w:r>
      <w:rPr>
        <w:noProof/>
      </w:rPr>
      <w:fldChar w:fldCharType="end"/>
    </w:r>
    <w:r>
      <w:instrText xml:space="preserve"> &lt; </w:instrTex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1E00F0">
      <w:rPr>
        <w:noProof/>
      </w:rPr>
      <w:instrText>4</w:instrText>
    </w:r>
    <w:r>
      <w:rPr>
        <w:noProof/>
      </w:rPr>
      <w:fldChar w:fldCharType="end"/>
    </w:r>
    <w:r>
      <w:instrText xml:space="preserve"> "..."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0F3" w:rsidRDefault="00D200F3">
      <w:r>
        <w:separator/>
      </w:r>
    </w:p>
  </w:footnote>
  <w:footnote w:type="continuationSeparator" w:id="0">
    <w:p w:rsidR="00D200F3" w:rsidRDefault="00D20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619" w:rsidRDefault="00074D84">
    <w:r>
      <w:tab/>
      <w:t xml:space="preserve">- </w:t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1E00F0">
      <w:rPr>
        <w:noProof/>
      </w:rPr>
      <w:t>4</w:t>
    </w:r>
    <w:r>
      <w:rPr>
        <w:noProof/>
      </w:rPr>
      <w:fldChar w:fldCharType="end"/>
    </w:r>
    <w: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619" w:rsidRDefault="00D200F3">
    <w:pPr>
      <w:pStyle w:val="Kopfzeile"/>
    </w:pPr>
  </w:p>
  <w:p w:rsidR="00771619" w:rsidRDefault="00D200F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85"/>
    <w:rsid w:val="00074D84"/>
    <w:rsid w:val="000846C6"/>
    <w:rsid w:val="000F09F3"/>
    <w:rsid w:val="001E00F0"/>
    <w:rsid w:val="00325864"/>
    <w:rsid w:val="00371885"/>
    <w:rsid w:val="004C4E1E"/>
    <w:rsid w:val="004C7DB9"/>
    <w:rsid w:val="00667647"/>
    <w:rsid w:val="007F316C"/>
    <w:rsid w:val="009A02C7"/>
    <w:rsid w:val="00A456E7"/>
    <w:rsid w:val="00AE5A99"/>
    <w:rsid w:val="00B053AA"/>
    <w:rsid w:val="00D200F3"/>
    <w:rsid w:val="00D95B22"/>
    <w:rsid w:val="00E9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9F9504-DA30-4985-9943-CA01F186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Vorgabetext [F2]"/>
    <w:rsid w:val="00371885"/>
    <w:pPr>
      <w:spacing w:after="0" w:line="240" w:lineRule="auto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aliases w:val="Tabellen Text"/>
    <w:basedOn w:val="Standard"/>
    <w:next w:val="Standard"/>
    <w:link w:val="TitelZchn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aliases w:val="Tabellen Text Zchn"/>
    <w:basedOn w:val="Absatz-Standardschriftart"/>
    <w:link w:val="Titel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olor w:val="4F81BD" w:themeColor="accent1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unhideWhenUsed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semiHidden/>
    <w:rsid w:val="0037188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71885"/>
    <w:rPr>
      <w:rFonts w:ascii="Calibri" w:hAnsi="Calibri"/>
    </w:rPr>
  </w:style>
  <w:style w:type="table" w:styleId="Tabellenraster">
    <w:name w:val="Table Grid"/>
    <w:basedOn w:val="NormaleTabelle"/>
    <w:uiPriority w:val="59"/>
    <w:rsid w:val="000F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Absatz-Standardschriftart"/>
    <w:rsid w:val="009A0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2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mmisdd.dresden.de/net4/public/ogcapi/collections/L1622/items?limit=10" TargetMode="External"/><Relationship Id="rId13" Type="http://schemas.openxmlformats.org/officeDocument/2006/relationships/hyperlink" Target="https://kommisdd.dresden.de/3d_stadtmodell/ODC/klips_tropical_nights.json" TargetMode="External"/><Relationship Id="rId18" Type="http://schemas.openxmlformats.org/officeDocument/2006/relationships/hyperlink" Target="https://www.cardogis.com/WFS3Server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kommisdd.dresden.de/net4/public/ogcapi/collections/L1622/items" TargetMode="External"/><Relationship Id="rId12" Type="http://schemas.openxmlformats.org/officeDocument/2006/relationships/hyperlink" Target="https://kommisdd.dresden.de/net3/public/ogcsl.ashx?nodeid=2095&amp;service=wfs&amp;request=getcapabilities" TargetMode="External"/><Relationship Id="rId17" Type="http://schemas.openxmlformats.org/officeDocument/2006/relationships/hyperlink" Target="https://kommisdd.dresden.de/3d_stadtmodell/ODC/klips_hot_days.js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ommisdd.dresden.de/net3/public/ogcsl.ashx?nodeid=2096&amp;service=wfs&amp;request=getcapabilities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kommisdd.dresden.de/net4/public/ogcapi/collections/L1622" TargetMode="External"/><Relationship Id="rId11" Type="http://schemas.openxmlformats.org/officeDocument/2006/relationships/hyperlink" Target="https://kommisdd.dresden.de/net4/public/ogcapi/collections/L1623/items?filter=ids==888&amp;propertynames=geom,ids,messzeit,messwert,einheit,bezeichnung,parameter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kommisdd.dresden.de/net4/public/ogcapi/collections/L1624/items?filter=ids==888&amp;propertynames=geom,ids,messzeit,messwert,einheit,bezeichnung,paramet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kommisdd.dresden.de/net4/public/ogcapi/collections/L1623" TargetMode="External"/><Relationship Id="rId19" Type="http://schemas.openxmlformats.org/officeDocument/2006/relationships/hyperlink" Target="https://kommisdd.dresden.de/net4/public/ogcapi/collections/L162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kommisdd.dresden.de/net3/public/ogcsl.ashx?nodeid=2094&amp;service=wfs&amp;request=getcapabilities" TargetMode="External"/><Relationship Id="rId14" Type="http://schemas.openxmlformats.org/officeDocument/2006/relationships/hyperlink" Target="https://kommisdd.dresden.de/net4/public/ogcapi/collections/L1624" TargetMode="Externa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1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0</TotalTime>
  <Pages>4</Pages>
  <Words>1079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LHD</Company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Opitz, Jörg</dc:creator>
  <cp:keywords/>
  <dc:description/>
  <cp:lastModifiedBy>Anz, Michael</cp:lastModifiedBy>
  <cp:revision>2</cp:revision>
  <dcterms:created xsi:type="dcterms:W3CDTF">2024-05-24T07:41:00Z</dcterms:created>
  <dcterms:modified xsi:type="dcterms:W3CDTF">2024-05-24T07:41:00Z</dcterms:modified>
</cp:coreProperties>
</file>